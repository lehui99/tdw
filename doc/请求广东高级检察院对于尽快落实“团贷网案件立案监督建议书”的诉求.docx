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1180" w:lineRule="exact"/>
        <w:jc w:val="center"/>
        <w:rPr>
          <w:rFonts w:ascii="方正仿宋简体" w:hAnsi="华文仿宋" w:eastAsia="方正仿宋简体" w:cs="华文仿宋"/>
          <w:b/>
          <w:sz w:val="44"/>
          <w:szCs w:val="44"/>
        </w:rPr>
      </w:pPr>
      <w:r>
        <w:rPr>
          <w:rFonts w:hint="eastAsia" w:ascii="方正仿宋简体" w:hAnsi="华文仿宋" w:eastAsia="方正仿宋简体" w:cs="华文仿宋"/>
          <w:b/>
          <w:sz w:val="44"/>
          <w:szCs w:val="44"/>
          <w:lang w:val="en-US" w:eastAsia="zh-CN"/>
        </w:rPr>
        <w:t>关于请求广东高级检察院对于尽快落实“团贷网案件立案监督建议书”的</w:t>
      </w:r>
      <w:r>
        <w:rPr>
          <w:rFonts w:hint="eastAsia" w:ascii="方正仿宋简体" w:hAnsi="华文仿宋" w:eastAsia="方正仿宋简体" w:cs="华文仿宋"/>
          <w:b/>
          <w:sz w:val="44"/>
          <w:szCs w:val="44"/>
        </w:rPr>
        <w:t>诉求</w:t>
      </w:r>
    </w:p>
    <w:p>
      <w:pPr>
        <w:spacing w:line="520" w:lineRule="exact"/>
        <w:ind w:firstLine="360" w:firstLineChars="150"/>
        <w:rPr>
          <w:rFonts w:ascii="方正仿宋简体" w:eastAsia="方正仿宋简体" w:hAnsiTheme="minorEastAsia"/>
          <w:sz w:val="24"/>
          <w:szCs w:val="28"/>
        </w:rPr>
      </w:pPr>
    </w:p>
    <w:p>
      <w:pPr>
        <w:pStyle w:val="39"/>
        <w:rPr>
          <w:rFonts w:ascii="方正仿宋简体" w:hAnsi="仿宋" w:eastAsia="方正仿宋简体" w:cs="仿宋"/>
          <w:color w:val="auto"/>
          <w:sz w:val="24"/>
          <w:szCs w:val="28"/>
        </w:rPr>
      </w:pPr>
      <w:r>
        <w:rPr>
          <w:rFonts w:hint="eastAsia" w:ascii="方正仿宋简体" w:hAnsi="仿宋" w:eastAsia="方正仿宋简体" w:cs="仿宋"/>
          <w:color w:val="auto"/>
          <w:sz w:val="24"/>
          <w:szCs w:val="28"/>
        </w:rPr>
        <w:t>尊敬的</w:t>
      </w:r>
      <w:r>
        <w:rPr>
          <w:rFonts w:hint="eastAsia" w:ascii="方正仿宋简体" w:hAnsi="仿宋" w:eastAsia="方正仿宋简体" w:cs="仿宋"/>
          <w:color w:val="auto"/>
          <w:sz w:val="24"/>
          <w:szCs w:val="28"/>
          <w:lang w:val="en-US" w:eastAsia="zh-CN"/>
        </w:rPr>
        <w:t>广东高检</w:t>
      </w:r>
      <w:r>
        <w:rPr>
          <w:rFonts w:hint="eastAsia" w:ascii="方正仿宋简体" w:hAnsi="仿宋" w:eastAsia="方正仿宋简体" w:cs="仿宋"/>
          <w:color w:val="auto"/>
          <w:sz w:val="24"/>
          <w:szCs w:val="28"/>
        </w:rPr>
        <w:t>领导：</w:t>
      </w:r>
    </w:p>
    <w:p>
      <w:pPr>
        <w:ind w:firstLine="360" w:firstLineChars="150"/>
        <w:rPr>
          <w:rFonts w:hint="default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</w:rPr>
        <w:t>众多苦难的“团贷网”出借人向</w:t>
      </w: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最高检</w:t>
      </w:r>
      <w:r>
        <w:rPr>
          <w:rFonts w:hint="eastAsia" w:ascii="方正仿宋简体" w:hAnsi="仿宋" w:eastAsia="方正仿宋简体" w:cs="仿宋"/>
          <w:sz w:val="24"/>
          <w:szCs w:val="28"/>
        </w:rPr>
        <w:t>呈交</w:t>
      </w: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了</w:t>
      </w:r>
      <w:r>
        <w:rPr>
          <w:rFonts w:hint="eastAsia" w:ascii="方正仿宋简体" w:hAnsi="仿宋" w:eastAsia="方正仿宋简体" w:cs="仿宋"/>
          <w:sz w:val="24"/>
          <w:szCs w:val="28"/>
        </w:rPr>
        <w:t>一份关于“团贷网”案</w:t>
      </w:r>
      <w:bookmarkStart w:id="0" w:name="_GoBack"/>
      <w:bookmarkEnd w:id="0"/>
      <w:r>
        <w:rPr>
          <w:rFonts w:hint="eastAsia" w:ascii="方正仿宋简体" w:hAnsi="仿宋" w:eastAsia="方正仿宋简体" w:cs="仿宋"/>
          <w:sz w:val="24"/>
          <w:szCs w:val="28"/>
        </w:rPr>
        <w:t>件的</w:t>
      </w: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立案监督建议书。据向最高检咨询，该立案建议书已移交广东高检处理。对东莞政府、公检法部门欺上瞒下、违背习总书记围绕全面依法治国作出一系列重要论述，东莞公安突破法律、道德底线，违法执法。</w:t>
      </w:r>
    </w:p>
    <w:p>
      <w:pPr>
        <w:ind w:firstLine="360" w:firstLineChars="150"/>
        <w:rPr>
          <w:rFonts w:hint="eastAsia" w:ascii="方正仿宋简体" w:hAnsi="仿宋" w:eastAsia="方正仿宋简体" w:cs="仿宋"/>
          <w:sz w:val="24"/>
          <w:szCs w:val="28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团贷网案</w:t>
      </w:r>
      <w:r>
        <w:rPr>
          <w:rFonts w:hint="eastAsia" w:ascii="方正仿宋简体" w:hAnsi="仿宋" w:eastAsia="方正仿宋简体" w:cs="仿宋"/>
          <w:sz w:val="24"/>
          <w:szCs w:val="28"/>
        </w:rPr>
        <w:t>涉及逃脱责任的实控股东和疑点重重的利益关联方至今仍逍遥法外，当地监管部门和行业协会失察，当地办案机关处置方式失当等重要线索，并且让22万人出借人及身后的百万家庭濒临崩溃，多名群众</w:t>
      </w: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选择</w:t>
      </w:r>
      <w:r>
        <w:rPr>
          <w:rFonts w:hint="eastAsia" w:ascii="方正仿宋简体" w:hAnsi="仿宋" w:eastAsia="方正仿宋简体" w:cs="仿宋"/>
          <w:sz w:val="24"/>
          <w:szCs w:val="28"/>
        </w:rPr>
        <w:t>轻生</w:t>
      </w: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而结束了自己的生命</w:t>
      </w:r>
      <w:r>
        <w:rPr>
          <w:rFonts w:hint="eastAsia" w:ascii="方正仿宋简体" w:hAnsi="仿宋" w:eastAsia="方正仿宋简体" w:cs="仿宋"/>
          <w:sz w:val="24"/>
          <w:szCs w:val="28"/>
        </w:rPr>
        <w:t>。</w:t>
      </w:r>
    </w:p>
    <w:p>
      <w:pPr>
        <w:ind w:firstLine="360" w:firstLineChars="150"/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现本人作为出借人向贵院诉求：</w:t>
      </w:r>
    </w:p>
    <w:p>
      <w:pPr>
        <w:numPr>
          <w:ilvl w:val="0"/>
          <w:numId w:val="1"/>
        </w:numPr>
        <w:ind w:firstLine="360" w:firstLineChars="150"/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对于前阶段提出的立案监督申请，目前是否已经落实?对东莞市公安局以“涉嫌非法吸收公众存款”对团贷网立案定性的正确性及程序正义性是否已进行监督。</w:t>
      </w:r>
    </w:p>
    <w:p>
      <w:pPr>
        <w:numPr>
          <w:ilvl w:val="0"/>
          <w:numId w:val="1"/>
        </w:numPr>
        <w:ind w:firstLine="360" w:firstLineChars="150"/>
        <w:rPr>
          <w:rFonts w:hint="default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对于出借人提出的，在案件办理中存在官商勾结及黑恶势力保护伞等的质疑，相关部门是否已经开展调查？</w:t>
      </w:r>
    </w:p>
    <w:p>
      <w:pPr>
        <w:numPr>
          <w:ilvl w:val="0"/>
          <w:numId w:val="1"/>
        </w:numPr>
        <w:ind w:firstLine="360" w:firstLineChars="150"/>
        <w:rPr>
          <w:rFonts w:hint="default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对于前期出借人提出的诉求，是否已督促相关部门给与答复？相关部门何时能够给与明确答复？</w:t>
      </w:r>
    </w:p>
    <w:p>
      <w:pPr>
        <w:numPr>
          <w:ilvl w:val="0"/>
          <w:numId w:val="1"/>
        </w:numPr>
        <w:ind w:firstLine="360" w:firstLineChars="150"/>
        <w:rPr>
          <w:rFonts w:hint="default" w:ascii="方正仿宋简体" w:hAnsi="仿宋" w:eastAsia="方正仿宋简体" w:cs="仿宋"/>
          <w:sz w:val="24"/>
          <w:szCs w:val="28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对于出借人提出，应分类处置，分辨合法、非法资金，对被东莞经侦部门冻结的出借人合法资金予以解冻的要求，何时能够解冻？对于冻结出借人合法资金、切断借款人扣款通道、强制解散催收团队、通知厦门银行不允许出借人打印银行流水等行为，东莞公安部门是否存在滥用职权的违法行为？</w:t>
      </w:r>
    </w:p>
    <w:p>
      <w:pPr>
        <w:rPr>
          <w:rFonts w:hint="default" w:ascii="方正仿宋简体" w:hAnsi="华文仿宋" w:eastAsia="方正仿宋简体" w:cs="华文仿宋"/>
          <w:sz w:val="24"/>
          <w:lang w:val="en-US" w:eastAsia="zh-CN"/>
        </w:rPr>
      </w:pPr>
      <w:r>
        <w:rPr>
          <w:rFonts w:hint="eastAsia" w:ascii="方正仿宋简体" w:hAnsi="仿宋" w:eastAsia="方正仿宋简体" w:cs="仿宋"/>
          <w:sz w:val="24"/>
          <w:szCs w:val="28"/>
          <w:lang w:val="en-US" w:eastAsia="zh-CN"/>
        </w:rPr>
        <w:t>由于出借人多次诉求后，至今无任何部门对出借人答复并解释，造成出借人对东莞市的恐慌恐惧，让人感觉到整个广东省笼罩着强大的、巨大的黑恶势力保护伞下的恐怖氛围。特恳请广东高级人民检察院予以监督，</w:t>
      </w:r>
      <w:r>
        <w:rPr>
          <w:rFonts w:hint="eastAsia" w:ascii="方正仿宋简体" w:hAnsi="华文仿宋" w:eastAsia="方正仿宋简体" w:cs="华文仿宋"/>
          <w:sz w:val="24"/>
          <w:lang w:val="en-US" w:eastAsia="zh-CN"/>
        </w:rPr>
        <w:t>严查团贷网案件背后的黑恶势力保护伞，追究相关部门的违法违规责任，还社会公平、还法律正义</w:t>
      </w:r>
      <w:r>
        <w:rPr>
          <w:rFonts w:hint="eastAsia" w:ascii="方正仿宋简体" w:hAnsi="华文仿宋" w:eastAsia="方正仿宋简体" w:cs="华文仿宋"/>
          <w:sz w:val="24"/>
        </w:rPr>
        <w:t>。</w:t>
      </w:r>
    </w:p>
    <w:p>
      <w:pPr>
        <w:numPr>
          <w:ilvl w:val="0"/>
          <w:numId w:val="0"/>
        </w:numPr>
        <w:ind w:firstLine="480" w:firstLineChars="200"/>
        <w:rPr>
          <w:rFonts w:hint="default" w:ascii="方正仿宋简体" w:hAnsi="仿宋" w:eastAsia="方正仿宋简体" w:cs="仿宋"/>
          <w:sz w:val="24"/>
          <w:szCs w:val="28"/>
          <w:lang w:val="en-US" w:eastAsia="zh-CN"/>
        </w:rPr>
      </w:pPr>
    </w:p>
    <w:p>
      <w:pPr>
        <w:spacing w:line="440" w:lineRule="exact"/>
        <w:rPr>
          <w:rFonts w:hint="default" w:ascii="宋体" w:eastAsia="宋体"/>
          <w:color w:val="000000"/>
          <w:sz w:val="28"/>
          <w:szCs w:val="28"/>
          <w:lang w:val="en-US" w:eastAsia="zh-CN"/>
        </w:rPr>
      </w:pPr>
    </w:p>
    <w:sectPr>
      <w:footerReference r:id="rId3" w:type="default"/>
      <w:footerReference r:id="rId4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.PingFang SC">
    <w:altName w:val="宋体"/>
    <w:panose1 w:val="00000000000000000000"/>
    <w:charset w:val="86"/>
    <w:family w:val="auto"/>
    <w:pitch w:val="default"/>
    <w:sig w:usb0="00000000" w:usb1="00000000" w:usb2="00000017" w:usb3="00000000" w:csb0="00040001" w:csb1="00000000"/>
  </w:font>
  <w:font w:name="方正仿宋简体">
    <w:altName w:val="微软雅黑"/>
    <w:panose1 w:val="00000000000000000000"/>
    <w:charset w:val="86"/>
    <w:family w:val="script"/>
    <w:pitch w:val="default"/>
    <w:sig w:usb0="00000000" w:usb1="00000000" w:usb2="00000010" w:usb3="00000000" w:csb0="00040000" w:csb1="00000000"/>
  </w:font>
  <w:font w:name="华文仿宋">
    <w:altName w:val="仿宋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separate"/>
    </w:r>
    <w:r>
      <w:rPr>
        <w:rStyle w:val="17"/>
      </w:rPr>
      <w:t>3</w:t>
    </w:r>
    <w:r>
      <w:rPr>
        <w:rStyle w:val="17"/>
      </w:rPr>
      <w:fldChar w:fldCharType="end"/>
    </w:r>
  </w:p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framePr w:wrap="around" w:vAnchor="text" w:hAnchor="margin" w:xAlign="center" w:y="1"/>
      <w:rPr>
        <w:rStyle w:val="17"/>
      </w:rPr>
    </w:pPr>
    <w:r>
      <w:rPr>
        <w:rStyle w:val="17"/>
      </w:rPr>
      <w:fldChar w:fldCharType="begin"/>
    </w:r>
    <w:r>
      <w:rPr>
        <w:rStyle w:val="17"/>
      </w:rPr>
      <w:instrText xml:space="preserve">PAGE  </w:instrText>
    </w:r>
    <w:r>
      <w:rPr>
        <w:rStyle w:val="17"/>
      </w:rPr>
      <w:fldChar w:fldCharType="end"/>
    </w:r>
  </w:p>
  <w:p>
    <w:pPr>
      <w:pStyle w:val="9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69540D0"/>
    <w:multiLevelType w:val="singleLevel"/>
    <w:tmpl w:val="E69540D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A5680F"/>
    <w:rsid w:val="0000020A"/>
    <w:rsid w:val="00000E5A"/>
    <w:rsid w:val="00002150"/>
    <w:rsid w:val="00003572"/>
    <w:rsid w:val="00003A32"/>
    <w:rsid w:val="0000501B"/>
    <w:rsid w:val="00010B95"/>
    <w:rsid w:val="00010C08"/>
    <w:rsid w:val="00011014"/>
    <w:rsid w:val="00013398"/>
    <w:rsid w:val="00013F45"/>
    <w:rsid w:val="00013F69"/>
    <w:rsid w:val="00016008"/>
    <w:rsid w:val="00016327"/>
    <w:rsid w:val="00016467"/>
    <w:rsid w:val="00016A0A"/>
    <w:rsid w:val="00016DE8"/>
    <w:rsid w:val="0001765D"/>
    <w:rsid w:val="000178A0"/>
    <w:rsid w:val="00020433"/>
    <w:rsid w:val="000209AF"/>
    <w:rsid w:val="00022049"/>
    <w:rsid w:val="000221F0"/>
    <w:rsid w:val="00022B6F"/>
    <w:rsid w:val="000251A3"/>
    <w:rsid w:val="00027656"/>
    <w:rsid w:val="00030C26"/>
    <w:rsid w:val="00031011"/>
    <w:rsid w:val="00032DF1"/>
    <w:rsid w:val="00036219"/>
    <w:rsid w:val="00036C8B"/>
    <w:rsid w:val="000412C7"/>
    <w:rsid w:val="00041917"/>
    <w:rsid w:val="00042628"/>
    <w:rsid w:val="0004317C"/>
    <w:rsid w:val="00044B25"/>
    <w:rsid w:val="00046B8B"/>
    <w:rsid w:val="00047025"/>
    <w:rsid w:val="00047895"/>
    <w:rsid w:val="000513B9"/>
    <w:rsid w:val="000520A0"/>
    <w:rsid w:val="00052AC2"/>
    <w:rsid w:val="0005482D"/>
    <w:rsid w:val="00055F8C"/>
    <w:rsid w:val="00056C06"/>
    <w:rsid w:val="00056C7A"/>
    <w:rsid w:val="000577E6"/>
    <w:rsid w:val="00061467"/>
    <w:rsid w:val="000617ED"/>
    <w:rsid w:val="000646CD"/>
    <w:rsid w:val="0006524A"/>
    <w:rsid w:val="00065DF7"/>
    <w:rsid w:val="00067D00"/>
    <w:rsid w:val="000702C2"/>
    <w:rsid w:val="000703AB"/>
    <w:rsid w:val="00070DC7"/>
    <w:rsid w:val="00072AD5"/>
    <w:rsid w:val="000731A7"/>
    <w:rsid w:val="00073413"/>
    <w:rsid w:val="00073FC2"/>
    <w:rsid w:val="00074AB1"/>
    <w:rsid w:val="00074E63"/>
    <w:rsid w:val="00075F16"/>
    <w:rsid w:val="00076B33"/>
    <w:rsid w:val="00076E24"/>
    <w:rsid w:val="000821C5"/>
    <w:rsid w:val="00082409"/>
    <w:rsid w:val="000825A6"/>
    <w:rsid w:val="000825D7"/>
    <w:rsid w:val="000826EA"/>
    <w:rsid w:val="00082D23"/>
    <w:rsid w:val="00082DC1"/>
    <w:rsid w:val="00083E5C"/>
    <w:rsid w:val="00085401"/>
    <w:rsid w:val="00085E2B"/>
    <w:rsid w:val="00087DE8"/>
    <w:rsid w:val="00091C0E"/>
    <w:rsid w:val="00091C9E"/>
    <w:rsid w:val="00092FAA"/>
    <w:rsid w:val="0009445A"/>
    <w:rsid w:val="000948C7"/>
    <w:rsid w:val="00096E20"/>
    <w:rsid w:val="000A12EB"/>
    <w:rsid w:val="000A21B3"/>
    <w:rsid w:val="000A360D"/>
    <w:rsid w:val="000A3648"/>
    <w:rsid w:val="000A4E8B"/>
    <w:rsid w:val="000A5229"/>
    <w:rsid w:val="000A578B"/>
    <w:rsid w:val="000A59D5"/>
    <w:rsid w:val="000A5C73"/>
    <w:rsid w:val="000A60CE"/>
    <w:rsid w:val="000A6330"/>
    <w:rsid w:val="000A6883"/>
    <w:rsid w:val="000A7157"/>
    <w:rsid w:val="000A7FA5"/>
    <w:rsid w:val="000B0132"/>
    <w:rsid w:val="000B2D53"/>
    <w:rsid w:val="000B40D0"/>
    <w:rsid w:val="000B4DEC"/>
    <w:rsid w:val="000B6366"/>
    <w:rsid w:val="000B702F"/>
    <w:rsid w:val="000B7129"/>
    <w:rsid w:val="000B74D0"/>
    <w:rsid w:val="000C044B"/>
    <w:rsid w:val="000C19A0"/>
    <w:rsid w:val="000C2843"/>
    <w:rsid w:val="000C2FFC"/>
    <w:rsid w:val="000C38D8"/>
    <w:rsid w:val="000C4759"/>
    <w:rsid w:val="000C58D2"/>
    <w:rsid w:val="000C60F5"/>
    <w:rsid w:val="000C6CAD"/>
    <w:rsid w:val="000C70A4"/>
    <w:rsid w:val="000C745E"/>
    <w:rsid w:val="000C7BFE"/>
    <w:rsid w:val="000C7DF1"/>
    <w:rsid w:val="000D1004"/>
    <w:rsid w:val="000D13C0"/>
    <w:rsid w:val="000D2DEB"/>
    <w:rsid w:val="000D399A"/>
    <w:rsid w:val="000D3D58"/>
    <w:rsid w:val="000D416A"/>
    <w:rsid w:val="000D4195"/>
    <w:rsid w:val="000D4769"/>
    <w:rsid w:val="000D5304"/>
    <w:rsid w:val="000D69BD"/>
    <w:rsid w:val="000D7E80"/>
    <w:rsid w:val="000E03CE"/>
    <w:rsid w:val="000E0F62"/>
    <w:rsid w:val="000E1381"/>
    <w:rsid w:val="000E1CB8"/>
    <w:rsid w:val="000E27B5"/>
    <w:rsid w:val="000E2CF3"/>
    <w:rsid w:val="000E3226"/>
    <w:rsid w:val="000E5276"/>
    <w:rsid w:val="000E6174"/>
    <w:rsid w:val="000E61FF"/>
    <w:rsid w:val="000F0434"/>
    <w:rsid w:val="000F0FEF"/>
    <w:rsid w:val="000F254C"/>
    <w:rsid w:val="000F3D63"/>
    <w:rsid w:val="000F3F59"/>
    <w:rsid w:val="000F4135"/>
    <w:rsid w:val="000F48CC"/>
    <w:rsid w:val="000F6CCD"/>
    <w:rsid w:val="00100A01"/>
    <w:rsid w:val="00100F61"/>
    <w:rsid w:val="00101123"/>
    <w:rsid w:val="00101696"/>
    <w:rsid w:val="00102A46"/>
    <w:rsid w:val="00104FD4"/>
    <w:rsid w:val="00105853"/>
    <w:rsid w:val="00110BDC"/>
    <w:rsid w:val="00111B38"/>
    <w:rsid w:val="001123E4"/>
    <w:rsid w:val="00114EA8"/>
    <w:rsid w:val="0011537E"/>
    <w:rsid w:val="00115EDA"/>
    <w:rsid w:val="00116772"/>
    <w:rsid w:val="0011719C"/>
    <w:rsid w:val="00120209"/>
    <w:rsid w:val="001202BE"/>
    <w:rsid w:val="0012134E"/>
    <w:rsid w:val="00121E23"/>
    <w:rsid w:val="00122DF1"/>
    <w:rsid w:val="00122E3C"/>
    <w:rsid w:val="00123CF6"/>
    <w:rsid w:val="001243E1"/>
    <w:rsid w:val="00125569"/>
    <w:rsid w:val="00125FFF"/>
    <w:rsid w:val="001305D3"/>
    <w:rsid w:val="00131871"/>
    <w:rsid w:val="00132711"/>
    <w:rsid w:val="00134396"/>
    <w:rsid w:val="00134466"/>
    <w:rsid w:val="00134DE9"/>
    <w:rsid w:val="001354E8"/>
    <w:rsid w:val="00136138"/>
    <w:rsid w:val="001364B6"/>
    <w:rsid w:val="00137940"/>
    <w:rsid w:val="001379DF"/>
    <w:rsid w:val="00140C20"/>
    <w:rsid w:val="00141BC8"/>
    <w:rsid w:val="00141D81"/>
    <w:rsid w:val="00142E39"/>
    <w:rsid w:val="001461AA"/>
    <w:rsid w:val="0015152E"/>
    <w:rsid w:val="00151684"/>
    <w:rsid w:val="00151C0F"/>
    <w:rsid w:val="00151F48"/>
    <w:rsid w:val="0015380B"/>
    <w:rsid w:val="00153B0C"/>
    <w:rsid w:val="00153E00"/>
    <w:rsid w:val="001558EB"/>
    <w:rsid w:val="00160FDB"/>
    <w:rsid w:val="001616ED"/>
    <w:rsid w:val="00162DCA"/>
    <w:rsid w:val="00162E6C"/>
    <w:rsid w:val="00163120"/>
    <w:rsid w:val="00163E2E"/>
    <w:rsid w:val="00164D73"/>
    <w:rsid w:val="00165344"/>
    <w:rsid w:val="00170929"/>
    <w:rsid w:val="00170F10"/>
    <w:rsid w:val="00171897"/>
    <w:rsid w:val="00173073"/>
    <w:rsid w:val="00173D1D"/>
    <w:rsid w:val="0017694B"/>
    <w:rsid w:val="00177FEE"/>
    <w:rsid w:val="001801EB"/>
    <w:rsid w:val="00180E78"/>
    <w:rsid w:val="00181556"/>
    <w:rsid w:val="001817F8"/>
    <w:rsid w:val="00182310"/>
    <w:rsid w:val="00185AA8"/>
    <w:rsid w:val="00187508"/>
    <w:rsid w:val="0019085D"/>
    <w:rsid w:val="00191ACA"/>
    <w:rsid w:val="00193B1B"/>
    <w:rsid w:val="00193D47"/>
    <w:rsid w:val="00195198"/>
    <w:rsid w:val="001955B0"/>
    <w:rsid w:val="001956A1"/>
    <w:rsid w:val="00195F56"/>
    <w:rsid w:val="00196448"/>
    <w:rsid w:val="00196938"/>
    <w:rsid w:val="001A3422"/>
    <w:rsid w:val="001A40BC"/>
    <w:rsid w:val="001A4E61"/>
    <w:rsid w:val="001A57F1"/>
    <w:rsid w:val="001B07AD"/>
    <w:rsid w:val="001B2BE2"/>
    <w:rsid w:val="001B3243"/>
    <w:rsid w:val="001B32B2"/>
    <w:rsid w:val="001B3D4D"/>
    <w:rsid w:val="001B3E89"/>
    <w:rsid w:val="001B420D"/>
    <w:rsid w:val="001B4F89"/>
    <w:rsid w:val="001B541F"/>
    <w:rsid w:val="001B6A38"/>
    <w:rsid w:val="001C040E"/>
    <w:rsid w:val="001C1A33"/>
    <w:rsid w:val="001C1FE8"/>
    <w:rsid w:val="001C2C3D"/>
    <w:rsid w:val="001C3C75"/>
    <w:rsid w:val="001C3F54"/>
    <w:rsid w:val="001C49E0"/>
    <w:rsid w:val="001C60D9"/>
    <w:rsid w:val="001C6507"/>
    <w:rsid w:val="001C71AF"/>
    <w:rsid w:val="001C7E09"/>
    <w:rsid w:val="001D19DD"/>
    <w:rsid w:val="001D39F8"/>
    <w:rsid w:val="001D4078"/>
    <w:rsid w:val="001D5869"/>
    <w:rsid w:val="001D5B9A"/>
    <w:rsid w:val="001D607C"/>
    <w:rsid w:val="001D76BB"/>
    <w:rsid w:val="001E04CF"/>
    <w:rsid w:val="001E1170"/>
    <w:rsid w:val="001E1514"/>
    <w:rsid w:val="001E2903"/>
    <w:rsid w:val="001E3890"/>
    <w:rsid w:val="001E3AC5"/>
    <w:rsid w:val="001E3F2F"/>
    <w:rsid w:val="001E7DFF"/>
    <w:rsid w:val="001F079E"/>
    <w:rsid w:val="001F0824"/>
    <w:rsid w:val="001F178A"/>
    <w:rsid w:val="001F1CED"/>
    <w:rsid w:val="001F24AB"/>
    <w:rsid w:val="001F293B"/>
    <w:rsid w:val="001F617D"/>
    <w:rsid w:val="001F658E"/>
    <w:rsid w:val="001F6AD5"/>
    <w:rsid w:val="001F77D9"/>
    <w:rsid w:val="001F7FBF"/>
    <w:rsid w:val="00202C43"/>
    <w:rsid w:val="00206013"/>
    <w:rsid w:val="002064ED"/>
    <w:rsid w:val="0021242A"/>
    <w:rsid w:val="00213544"/>
    <w:rsid w:val="002139B1"/>
    <w:rsid w:val="00213C71"/>
    <w:rsid w:val="00213CD6"/>
    <w:rsid w:val="00213DC8"/>
    <w:rsid w:val="00214C91"/>
    <w:rsid w:val="00215E0F"/>
    <w:rsid w:val="00217C48"/>
    <w:rsid w:val="00221605"/>
    <w:rsid w:val="00221DB3"/>
    <w:rsid w:val="00223258"/>
    <w:rsid w:val="002240D3"/>
    <w:rsid w:val="002256C2"/>
    <w:rsid w:val="00225FE4"/>
    <w:rsid w:val="002267C8"/>
    <w:rsid w:val="00226AB6"/>
    <w:rsid w:val="00226BB2"/>
    <w:rsid w:val="00227B48"/>
    <w:rsid w:val="0023075C"/>
    <w:rsid w:val="00231A93"/>
    <w:rsid w:val="00234421"/>
    <w:rsid w:val="0023596C"/>
    <w:rsid w:val="002359A6"/>
    <w:rsid w:val="00236DB5"/>
    <w:rsid w:val="00236F1D"/>
    <w:rsid w:val="00240E39"/>
    <w:rsid w:val="00241FED"/>
    <w:rsid w:val="00242C7E"/>
    <w:rsid w:val="00244CB7"/>
    <w:rsid w:val="0024564F"/>
    <w:rsid w:val="00245EBD"/>
    <w:rsid w:val="00252D8B"/>
    <w:rsid w:val="002553FC"/>
    <w:rsid w:val="0025605B"/>
    <w:rsid w:val="002567FE"/>
    <w:rsid w:val="00260C58"/>
    <w:rsid w:val="002611C2"/>
    <w:rsid w:val="002613FB"/>
    <w:rsid w:val="00261846"/>
    <w:rsid w:val="00262AF0"/>
    <w:rsid w:val="00263DC0"/>
    <w:rsid w:val="00265E10"/>
    <w:rsid w:val="002664D3"/>
    <w:rsid w:val="0027115D"/>
    <w:rsid w:val="00271249"/>
    <w:rsid w:val="002719F5"/>
    <w:rsid w:val="00271CE0"/>
    <w:rsid w:val="002728A2"/>
    <w:rsid w:val="002734C9"/>
    <w:rsid w:val="00273C49"/>
    <w:rsid w:val="00275062"/>
    <w:rsid w:val="00275EB5"/>
    <w:rsid w:val="00276778"/>
    <w:rsid w:val="00276A52"/>
    <w:rsid w:val="00276C18"/>
    <w:rsid w:val="00276FC4"/>
    <w:rsid w:val="002770A6"/>
    <w:rsid w:val="002774E1"/>
    <w:rsid w:val="002777F6"/>
    <w:rsid w:val="00277AE6"/>
    <w:rsid w:val="00280E1D"/>
    <w:rsid w:val="002812EE"/>
    <w:rsid w:val="00282E78"/>
    <w:rsid w:val="002830DA"/>
    <w:rsid w:val="00283600"/>
    <w:rsid w:val="0028403D"/>
    <w:rsid w:val="002857BB"/>
    <w:rsid w:val="002876D6"/>
    <w:rsid w:val="00287E16"/>
    <w:rsid w:val="00290BCC"/>
    <w:rsid w:val="002913D4"/>
    <w:rsid w:val="00294B1D"/>
    <w:rsid w:val="00295489"/>
    <w:rsid w:val="00296BEB"/>
    <w:rsid w:val="00296DD7"/>
    <w:rsid w:val="002A0EDE"/>
    <w:rsid w:val="002A234E"/>
    <w:rsid w:val="002A25EC"/>
    <w:rsid w:val="002A2660"/>
    <w:rsid w:val="002A2693"/>
    <w:rsid w:val="002A26C0"/>
    <w:rsid w:val="002A2729"/>
    <w:rsid w:val="002A3DC8"/>
    <w:rsid w:val="002A44A1"/>
    <w:rsid w:val="002A45C8"/>
    <w:rsid w:val="002A4C93"/>
    <w:rsid w:val="002A632D"/>
    <w:rsid w:val="002A6948"/>
    <w:rsid w:val="002B196D"/>
    <w:rsid w:val="002B19FA"/>
    <w:rsid w:val="002B1F38"/>
    <w:rsid w:val="002B3ED9"/>
    <w:rsid w:val="002B4211"/>
    <w:rsid w:val="002B4591"/>
    <w:rsid w:val="002B489C"/>
    <w:rsid w:val="002B4C98"/>
    <w:rsid w:val="002B5D08"/>
    <w:rsid w:val="002B67FA"/>
    <w:rsid w:val="002B7A8B"/>
    <w:rsid w:val="002C04E0"/>
    <w:rsid w:val="002C0F71"/>
    <w:rsid w:val="002C1310"/>
    <w:rsid w:val="002C487C"/>
    <w:rsid w:val="002C529E"/>
    <w:rsid w:val="002C75B8"/>
    <w:rsid w:val="002C7CD4"/>
    <w:rsid w:val="002C7E9C"/>
    <w:rsid w:val="002D1EC1"/>
    <w:rsid w:val="002D4463"/>
    <w:rsid w:val="002D513D"/>
    <w:rsid w:val="002D6DD9"/>
    <w:rsid w:val="002E068A"/>
    <w:rsid w:val="002E148B"/>
    <w:rsid w:val="002E1696"/>
    <w:rsid w:val="002E1B7F"/>
    <w:rsid w:val="002E469F"/>
    <w:rsid w:val="002E4FDD"/>
    <w:rsid w:val="002E5FFA"/>
    <w:rsid w:val="002E6A47"/>
    <w:rsid w:val="002E6BC5"/>
    <w:rsid w:val="002E71FB"/>
    <w:rsid w:val="002E765E"/>
    <w:rsid w:val="002E7F88"/>
    <w:rsid w:val="002F31E8"/>
    <w:rsid w:val="002F6221"/>
    <w:rsid w:val="002F7F70"/>
    <w:rsid w:val="0030094E"/>
    <w:rsid w:val="0030097F"/>
    <w:rsid w:val="00302B10"/>
    <w:rsid w:val="00303635"/>
    <w:rsid w:val="003042FF"/>
    <w:rsid w:val="003048C6"/>
    <w:rsid w:val="00304C8C"/>
    <w:rsid w:val="00306E02"/>
    <w:rsid w:val="00307024"/>
    <w:rsid w:val="003071CC"/>
    <w:rsid w:val="00310418"/>
    <w:rsid w:val="003116BA"/>
    <w:rsid w:val="0031554C"/>
    <w:rsid w:val="00315842"/>
    <w:rsid w:val="0031604A"/>
    <w:rsid w:val="00317785"/>
    <w:rsid w:val="00317E0F"/>
    <w:rsid w:val="003207BB"/>
    <w:rsid w:val="003210B9"/>
    <w:rsid w:val="00321586"/>
    <w:rsid w:val="00321E32"/>
    <w:rsid w:val="00322172"/>
    <w:rsid w:val="00322619"/>
    <w:rsid w:val="003232EA"/>
    <w:rsid w:val="00323D24"/>
    <w:rsid w:val="003247CC"/>
    <w:rsid w:val="00326A27"/>
    <w:rsid w:val="00327772"/>
    <w:rsid w:val="00330C43"/>
    <w:rsid w:val="003319A3"/>
    <w:rsid w:val="00333919"/>
    <w:rsid w:val="00334A25"/>
    <w:rsid w:val="00335172"/>
    <w:rsid w:val="0033615B"/>
    <w:rsid w:val="00336B87"/>
    <w:rsid w:val="00337BED"/>
    <w:rsid w:val="00340012"/>
    <w:rsid w:val="003403C0"/>
    <w:rsid w:val="00340EC7"/>
    <w:rsid w:val="003412AE"/>
    <w:rsid w:val="003422D1"/>
    <w:rsid w:val="0034368F"/>
    <w:rsid w:val="00343960"/>
    <w:rsid w:val="0034411A"/>
    <w:rsid w:val="0034415F"/>
    <w:rsid w:val="00344F93"/>
    <w:rsid w:val="003454A5"/>
    <w:rsid w:val="003454C5"/>
    <w:rsid w:val="00345575"/>
    <w:rsid w:val="0034622C"/>
    <w:rsid w:val="0034648D"/>
    <w:rsid w:val="00347B7B"/>
    <w:rsid w:val="00347D5B"/>
    <w:rsid w:val="00350348"/>
    <w:rsid w:val="00352908"/>
    <w:rsid w:val="003538B8"/>
    <w:rsid w:val="003541E6"/>
    <w:rsid w:val="0035552A"/>
    <w:rsid w:val="003562A0"/>
    <w:rsid w:val="00357A0A"/>
    <w:rsid w:val="00360161"/>
    <w:rsid w:val="00361001"/>
    <w:rsid w:val="00361123"/>
    <w:rsid w:val="00361871"/>
    <w:rsid w:val="003640E3"/>
    <w:rsid w:val="00364556"/>
    <w:rsid w:val="00364A1E"/>
    <w:rsid w:val="0036657F"/>
    <w:rsid w:val="00366917"/>
    <w:rsid w:val="00370740"/>
    <w:rsid w:val="00370F2A"/>
    <w:rsid w:val="0037226B"/>
    <w:rsid w:val="00372822"/>
    <w:rsid w:val="00372A78"/>
    <w:rsid w:val="0037423C"/>
    <w:rsid w:val="00375463"/>
    <w:rsid w:val="0037574C"/>
    <w:rsid w:val="00375AFE"/>
    <w:rsid w:val="003771FF"/>
    <w:rsid w:val="00377E28"/>
    <w:rsid w:val="003802F9"/>
    <w:rsid w:val="00380C67"/>
    <w:rsid w:val="00380EEF"/>
    <w:rsid w:val="003818FE"/>
    <w:rsid w:val="00381C8A"/>
    <w:rsid w:val="00381CE2"/>
    <w:rsid w:val="00381F5B"/>
    <w:rsid w:val="00382686"/>
    <w:rsid w:val="003831DD"/>
    <w:rsid w:val="00383617"/>
    <w:rsid w:val="00383E69"/>
    <w:rsid w:val="00384E6D"/>
    <w:rsid w:val="003855B4"/>
    <w:rsid w:val="00387872"/>
    <w:rsid w:val="00392223"/>
    <w:rsid w:val="0039271F"/>
    <w:rsid w:val="00393E98"/>
    <w:rsid w:val="00394FE2"/>
    <w:rsid w:val="00395841"/>
    <w:rsid w:val="00395964"/>
    <w:rsid w:val="00397F08"/>
    <w:rsid w:val="003A1164"/>
    <w:rsid w:val="003A1325"/>
    <w:rsid w:val="003A1AC4"/>
    <w:rsid w:val="003A1D02"/>
    <w:rsid w:val="003A4212"/>
    <w:rsid w:val="003A449C"/>
    <w:rsid w:val="003A48FD"/>
    <w:rsid w:val="003A5228"/>
    <w:rsid w:val="003A5812"/>
    <w:rsid w:val="003A6758"/>
    <w:rsid w:val="003A73C1"/>
    <w:rsid w:val="003B0B9E"/>
    <w:rsid w:val="003B0CAB"/>
    <w:rsid w:val="003B0E14"/>
    <w:rsid w:val="003B2911"/>
    <w:rsid w:val="003B4C90"/>
    <w:rsid w:val="003B5B83"/>
    <w:rsid w:val="003B66DE"/>
    <w:rsid w:val="003B674E"/>
    <w:rsid w:val="003B7273"/>
    <w:rsid w:val="003C0483"/>
    <w:rsid w:val="003C0A16"/>
    <w:rsid w:val="003C2E11"/>
    <w:rsid w:val="003C2EED"/>
    <w:rsid w:val="003C405C"/>
    <w:rsid w:val="003C420C"/>
    <w:rsid w:val="003C47AF"/>
    <w:rsid w:val="003C5556"/>
    <w:rsid w:val="003C5B35"/>
    <w:rsid w:val="003C61E5"/>
    <w:rsid w:val="003C6F79"/>
    <w:rsid w:val="003C7142"/>
    <w:rsid w:val="003C71BE"/>
    <w:rsid w:val="003C72DD"/>
    <w:rsid w:val="003D09EB"/>
    <w:rsid w:val="003D1ED7"/>
    <w:rsid w:val="003D25DB"/>
    <w:rsid w:val="003D2A94"/>
    <w:rsid w:val="003D2FC2"/>
    <w:rsid w:val="003D3351"/>
    <w:rsid w:val="003D41E3"/>
    <w:rsid w:val="003D5022"/>
    <w:rsid w:val="003D7E3E"/>
    <w:rsid w:val="003D7ECB"/>
    <w:rsid w:val="003E0A16"/>
    <w:rsid w:val="003E14F0"/>
    <w:rsid w:val="003E1B11"/>
    <w:rsid w:val="003E217F"/>
    <w:rsid w:val="003E39EA"/>
    <w:rsid w:val="003E48DF"/>
    <w:rsid w:val="003E5C12"/>
    <w:rsid w:val="003E7B6A"/>
    <w:rsid w:val="003F00FA"/>
    <w:rsid w:val="003F1B68"/>
    <w:rsid w:val="003F1C83"/>
    <w:rsid w:val="003F36B4"/>
    <w:rsid w:val="003F433E"/>
    <w:rsid w:val="003F70C0"/>
    <w:rsid w:val="003F7A17"/>
    <w:rsid w:val="00400ECA"/>
    <w:rsid w:val="004010AE"/>
    <w:rsid w:val="0040154C"/>
    <w:rsid w:val="00401E73"/>
    <w:rsid w:val="00402221"/>
    <w:rsid w:val="0040326A"/>
    <w:rsid w:val="00404EE7"/>
    <w:rsid w:val="004052F9"/>
    <w:rsid w:val="0040597B"/>
    <w:rsid w:val="0040675B"/>
    <w:rsid w:val="0040679D"/>
    <w:rsid w:val="00407376"/>
    <w:rsid w:val="0040785C"/>
    <w:rsid w:val="00411B71"/>
    <w:rsid w:val="00412490"/>
    <w:rsid w:val="00413708"/>
    <w:rsid w:val="00413B7B"/>
    <w:rsid w:val="00414062"/>
    <w:rsid w:val="00414AFD"/>
    <w:rsid w:val="00417427"/>
    <w:rsid w:val="00417480"/>
    <w:rsid w:val="00417DBE"/>
    <w:rsid w:val="00420032"/>
    <w:rsid w:val="00420E24"/>
    <w:rsid w:val="004213BC"/>
    <w:rsid w:val="00422167"/>
    <w:rsid w:val="00422184"/>
    <w:rsid w:val="00422D5D"/>
    <w:rsid w:val="00423726"/>
    <w:rsid w:val="00425AED"/>
    <w:rsid w:val="00426056"/>
    <w:rsid w:val="0042640E"/>
    <w:rsid w:val="0042653A"/>
    <w:rsid w:val="004265C8"/>
    <w:rsid w:val="00426F9B"/>
    <w:rsid w:val="00427C21"/>
    <w:rsid w:val="00430990"/>
    <w:rsid w:val="00431053"/>
    <w:rsid w:val="004322E7"/>
    <w:rsid w:val="00434FE8"/>
    <w:rsid w:val="0043521D"/>
    <w:rsid w:val="00436FBD"/>
    <w:rsid w:val="00440914"/>
    <w:rsid w:val="00440B3A"/>
    <w:rsid w:val="0044336B"/>
    <w:rsid w:val="00443629"/>
    <w:rsid w:val="004438DF"/>
    <w:rsid w:val="00443A3A"/>
    <w:rsid w:val="00445DC3"/>
    <w:rsid w:val="00447A1D"/>
    <w:rsid w:val="00451CEF"/>
    <w:rsid w:val="00452911"/>
    <w:rsid w:val="00453410"/>
    <w:rsid w:val="00454ED4"/>
    <w:rsid w:val="00457BEF"/>
    <w:rsid w:val="004600D8"/>
    <w:rsid w:val="00460569"/>
    <w:rsid w:val="00461250"/>
    <w:rsid w:val="00461315"/>
    <w:rsid w:val="004628AB"/>
    <w:rsid w:val="0046799E"/>
    <w:rsid w:val="00472A9E"/>
    <w:rsid w:val="00472AF4"/>
    <w:rsid w:val="0047305D"/>
    <w:rsid w:val="004745E3"/>
    <w:rsid w:val="00474711"/>
    <w:rsid w:val="004750D8"/>
    <w:rsid w:val="00476E3F"/>
    <w:rsid w:val="004770F1"/>
    <w:rsid w:val="00477BA1"/>
    <w:rsid w:val="004801FE"/>
    <w:rsid w:val="00480CE4"/>
    <w:rsid w:val="004815EA"/>
    <w:rsid w:val="00482F52"/>
    <w:rsid w:val="00483243"/>
    <w:rsid w:val="00483A88"/>
    <w:rsid w:val="0048450C"/>
    <w:rsid w:val="004864F0"/>
    <w:rsid w:val="00486B92"/>
    <w:rsid w:val="004904FD"/>
    <w:rsid w:val="00491272"/>
    <w:rsid w:val="00491718"/>
    <w:rsid w:val="004924F2"/>
    <w:rsid w:val="00492ABC"/>
    <w:rsid w:val="00494ADE"/>
    <w:rsid w:val="0049588D"/>
    <w:rsid w:val="0049681A"/>
    <w:rsid w:val="00496FC4"/>
    <w:rsid w:val="004974D5"/>
    <w:rsid w:val="004A0A01"/>
    <w:rsid w:val="004A13FB"/>
    <w:rsid w:val="004A3B8C"/>
    <w:rsid w:val="004A418F"/>
    <w:rsid w:val="004A4EC4"/>
    <w:rsid w:val="004A5CEA"/>
    <w:rsid w:val="004A7836"/>
    <w:rsid w:val="004B0739"/>
    <w:rsid w:val="004B110B"/>
    <w:rsid w:val="004B1DC8"/>
    <w:rsid w:val="004B2C37"/>
    <w:rsid w:val="004B33FE"/>
    <w:rsid w:val="004B3FD4"/>
    <w:rsid w:val="004B522A"/>
    <w:rsid w:val="004B6B54"/>
    <w:rsid w:val="004B7F39"/>
    <w:rsid w:val="004C4266"/>
    <w:rsid w:val="004C4735"/>
    <w:rsid w:val="004C525F"/>
    <w:rsid w:val="004C58EE"/>
    <w:rsid w:val="004D0EF8"/>
    <w:rsid w:val="004D139B"/>
    <w:rsid w:val="004D1759"/>
    <w:rsid w:val="004D1A8B"/>
    <w:rsid w:val="004D47A6"/>
    <w:rsid w:val="004D6389"/>
    <w:rsid w:val="004D7B33"/>
    <w:rsid w:val="004E0882"/>
    <w:rsid w:val="004E0AD1"/>
    <w:rsid w:val="004E0C68"/>
    <w:rsid w:val="004E2C65"/>
    <w:rsid w:val="004E2E58"/>
    <w:rsid w:val="004E3178"/>
    <w:rsid w:val="004E585F"/>
    <w:rsid w:val="004E6FAE"/>
    <w:rsid w:val="004F0135"/>
    <w:rsid w:val="004F09A4"/>
    <w:rsid w:val="004F0A26"/>
    <w:rsid w:val="004F0DA5"/>
    <w:rsid w:val="004F1135"/>
    <w:rsid w:val="004F16E4"/>
    <w:rsid w:val="004F2C11"/>
    <w:rsid w:val="004F2C87"/>
    <w:rsid w:val="004F534C"/>
    <w:rsid w:val="004F6399"/>
    <w:rsid w:val="005002BC"/>
    <w:rsid w:val="005028F8"/>
    <w:rsid w:val="00503249"/>
    <w:rsid w:val="00505D84"/>
    <w:rsid w:val="00506A07"/>
    <w:rsid w:val="00507B89"/>
    <w:rsid w:val="00512C67"/>
    <w:rsid w:val="005138AD"/>
    <w:rsid w:val="00515D6A"/>
    <w:rsid w:val="00515DDE"/>
    <w:rsid w:val="00516F9D"/>
    <w:rsid w:val="00517753"/>
    <w:rsid w:val="00517AD8"/>
    <w:rsid w:val="00522603"/>
    <w:rsid w:val="00522835"/>
    <w:rsid w:val="00523F50"/>
    <w:rsid w:val="00525455"/>
    <w:rsid w:val="0052732E"/>
    <w:rsid w:val="00527B82"/>
    <w:rsid w:val="00530004"/>
    <w:rsid w:val="00530262"/>
    <w:rsid w:val="0053040A"/>
    <w:rsid w:val="00531F52"/>
    <w:rsid w:val="00532681"/>
    <w:rsid w:val="005358EA"/>
    <w:rsid w:val="00537665"/>
    <w:rsid w:val="0054108A"/>
    <w:rsid w:val="00541203"/>
    <w:rsid w:val="005415A0"/>
    <w:rsid w:val="00541E8F"/>
    <w:rsid w:val="005435E6"/>
    <w:rsid w:val="005450B3"/>
    <w:rsid w:val="0054532E"/>
    <w:rsid w:val="00545E37"/>
    <w:rsid w:val="0054618F"/>
    <w:rsid w:val="005504E6"/>
    <w:rsid w:val="0055085B"/>
    <w:rsid w:val="00551408"/>
    <w:rsid w:val="005522FB"/>
    <w:rsid w:val="00553353"/>
    <w:rsid w:val="005537DF"/>
    <w:rsid w:val="005542C9"/>
    <w:rsid w:val="005547A2"/>
    <w:rsid w:val="005569AC"/>
    <w:rsid w:val="00556CD9"/>
    <w:rsid w:val="005574A9"/>
    <w:rsid w:val="005579E1"/>
    <w:rsid w:val="00560D42"/>
    <w:rsid w:val="00561907"/>
    <w:rsid w:val="00562BFA"/>
    <w:rsid w:val="00563139"/>
    <w:rsid w:val="00564FE7"/>
    <w:rsid w:val="00566527"/>
    <w:rsid w:val="00566BBB"/>
    <w:rsid w:val="00567710"/>
    <w:rsid w:val="00570522"/>
    <w:rsid w:val="00570874"/>
    <w:rsid w:val="00571897"/>
    <w:rsid w:val="00572094"/>
    <w:rsid w:val="005726D8"/>
    <w:rsid w:val="00572ADB"/>
    <w:rsid w:val="00574042"/>
    <w:rsid w:val="00574777"/>
    <w:rsid w:val="00575C69"/>
    <w:rsid w:val="00582C6C"/>
    <w:rsid w:val="00582D91"/>
    <w:rsid w:val="005856D9"/>
    <w:rsid w:val="00586906"/>
    <w:rsid w:val="00587970"/>
    <w:rsid w:val="005911AC"/>
    <w:rsid w:val="005919A6"/>
    <w:rsid w:val="005922DE"/>
    <w:rsid w:val="005930C1"/>
    <w:rsid w:val="00593B3A"/>
    <w:rsid w:val="005943AC"/>
    <w:rsid w:val="00594C8A"/>
    <w:rsid w:val="00595B56"/>
    <w:rsid w:val="0059693C"/>
    <w:rsid w:val="005978E4"/>
    <w:rsid w:val="00597F30"/>
    <w:rsid w:val="005A0005"/>
    <w:rsid w:val="005A18EB"/>
    <w:rsid w:val="005A1B32"/>
    <w:rsid w:val="005A24F4"/>
    <w:rsid w:val="005A2DF2"/>
    <w:rsid w:val="005A3313"/>
    <w:rsid w:val="005A3AFF"/>
    <w:rsid w:val="005A4D77"/>
    <w:rsid w:val="005A54B3"/>
    <w:rsid w:val="005A5531"/>
    <w:rsid w:val="005A60F8"/>
    <w:rsid w:val="005A6BA2"/>
    <w:rsid w:val="005A7FEB"/>
    <w:rsid w:val="005B10B3"/>
    <w:rsid w:val="005B11F3"/>
    <w:rsid w:val="005B26E8"/>
    <w:rsid w:val="005B2A1E"/>
    <w:rsid w:val="005B2D09"/>
    <w:rsid w:val="005B2E02"/>
    <w:rsid w:val="005B376F"/>
    <w:rsid w:val="005B37C7"/>
    <w:rsid w:val="005B56A0"/>
    <w:rsid w:val="005B6D72"/>
    <w:rsid w:val="005B6F63"/>
    <w:rsid w:val="005B7A86"/>
    <w:rsid w:val="005C0036"/>
    <w:rsid w:val="005C2AD9"/>
    <w:rsid w:val="005C334B"/>
    <w:rsid w:val="005C3C10"/>
    <w:rsid w:val="005C4B12"/>
    <w:rsid w:val="005C5915"/>
    <w:rsid w:val="005C5947"/>
    <w:rsid w:val="005C5DDC"/>
    <w:rsid w:val="005D0829"/>
    <w:rsid w:val="005D29CF"/>
    <w:rsid w:val="005D2CC4"/>
    <w:rsid w:val="005D372D"/>
    <w:rsid w:val="005D377F"/>
    <w:rsid w:val="005D3A0A"/>
    <w:rsid w:val="005D483B"/>
    <w:rsid w:val="005D53F2"/>
    <w:rsid w:val="005D6ABF"/>
    <w:rsid w:val="005E2FE3"/>
    <w:rsid w:val="005E3A0A"/>
    <w:rsid w:val="005E3F33"/>
    <w:rsid w:val="005E4619"/>
    <w:rsid w:val="005E4736"/>
    <w:rsid w:val="005E58C5"/>
    <w:rsid w:val="005E74F5"/>
    <w:rsid w:val="005E7883"/>
    <w:rsid w:val="005F074E"/>
    <w:rsid w:val="005F0922"/>
    <w:rsid w:val="005F1342"/>
    <w:rsid w:val="005F4C97"/>
    <w:rsid w:val="005F519F"/>
    <w:rsid w:val="005F71B9"/>
    <w:rsid w:val="005F7D9B"/>
    <w:rsid w:val="0060111E"/>
    <w:rsid w:val="00601F7B"/>
    <w:rsid w:val="0060315F"/>
    <w:rsid w:val="00603240"/>
    <w:rsid w:val="0060498B"/>
    <w:rsid w:val="006050E0"/>
    <w:rsid w:val="00606785"/>
    <w:rsid w:val="006069C3"/>
    <w:rsid w:val="00606D21"/>
    <w:rsid w:val="00607212"/>
    <w:rsid w:val="006072C9"/>
    <w:rsid w:val="006105D4"/>
    <w:rsid w:val="006120FD"/>
    <w:rsid w:val="00614222"/>
    <w:rsid w:val="00614B90"/>
    <w:rsid w:val="00614BD0"/>
    <w:rsid w:val="00615913"/>
    <w:rsid w:val="00617502"/>
    <w:rsid w:val="00617E28"/>
    <w:rsid w:val="006200F0"/>
    <w:rsid w:val="00620BB6"/>
    <w:rsid w:val="0062559D"/>
    <w:rsid w:val="006255BF"/>
    <w:rsid w:val="006264B1"/>
    <w:rsid w:val="00626E38"/>
    <w:rsid w:val="00626ED7"/>
    <w:rsid w:val="00627C34"/>
    <w:rsid w:val="00630C83"/>
    <w:rsid w:val="00632618"/>
    <w:rsid w:val="006335A7"/>
    <w:rsid w:val="00634213"/>
    <w:rsid w:val="00634AB3"/>
    <w:rsid w:val="006355E9"/>
    <w:rsid w:val="006358BB"/>
    <w:rsid w:val="00635EA1"/>
    <w:rsid w:val="00635F0A"/>
    <w:rsid w:val="00636BBB"/>
    <w:rsid w:val="006373BD"/>
    <w:rsid w:val="00637BA7"/>
    <w:rsid w:val="0064116A"/>
    <w:rsid w:val="00644B92"/>
    <w:rsid w:val="00644E8D"/>
    <w:rsid w:val="00652665"/>
    <w:rsid w:val="00654D10"/>
    <w:rsid w:val="00654F2B"/>
    <w:rsid w:val="0065657D"/>
    <w:rsid w:val="00656657"/>
    <w:rsid w:val="00656D3C"/>
    <w:rsid w:val="00657A26"/>
    <w:rsid w:val="00657B12"/>
    <w:rsid w:val="00657B18"/>
    <w:rsid w:val="00657E64"/>
    <w:rsid w:val="00662648"/>
    <w:rsid w:val="00662A87"/>
    <w:rsid w:val="006634E4"/>
    <w:rsid w:val="0066391E"/>
    <w:rsid w:val="00663941"/>
    <w:rsid w:val="00664C84"/>
    <w:rsid w:val="006666FE"/>
    <w:rsid w:val="00666A81"/>
    <w:rsid w:val="006671A3"/>
    <w:rsid w:val="006671E0"/>
    <w:rsid w:val="0067003E"/>
    <w:rsid w:val="00670A02"/>
    <w:rsid w:val="0067258D"/>
    <w:rsid w:val="0067273B"/>
    <w:rsid w:val="00672CCF"/>
    <w:rsid w:val="00673ACC"/>
    <w:rsid w:val="0067512B"/>
    <w:rsid w:val="00675295"/>
    <w:rsid w:val="00676196"/>
    <w:rsid w:val="006817FD"/>
    <w:rsid w:val="00682019"/>
    <w:rsid w:val="006825B6"/>
    <w:rsid w:val="0068409A"/>
    <w:rsid w:val="006845C7"/>
    <w:rsid w:val="006867DA"/>
    <w:rsid w:val="006872A6"/>
    <w:rsid w:val="0069139B"/>
    <w:rsid w:val="00691EB3"/>
    <w:rsid w:val="0069202D"/>
    <w:rsid w:val="00693EA1"/>
    <w:rsid w:val="0069431E"/>
    <w:rsid w:val="006967C7"/>
    <w:rsid w:val="00696B39"/>
    <w:rsid w:val="00696ED4"/>
    <w:rsid w:val="006971C7"/>
    <w:rsid w:val="00697D9E"/>
    <w:rsid w:val="006A0411"/>
    <w:rsid w:val="006A0788"/>
    <w:rsid w:val="006A1F85"/>
    <w:rsid w:val="006A2420"/>
    <w:rsid w:val="006A37AD"/>
    <w:rsid w:val="006A5713"/>
    <w:rsid w:val="006A72AE"/>
    <w:rsid w:val="006B43D8"/>
    <w:rsid w:val="006B48DF"/>
    <w:rsid w:val="006B53A7"/>
    <w:rsid w:val="006B5DFD"/>
    <w:rsid w:val="006B6E6A"/>
    <w:rsid w:val="006B77F0"/>
    <w:rsid w:val="006B79A6"/>
    <w:rsid w:val="006C00C2"/>
    <w:rsid w:val="006C0E90"/>
    <w:rsid w:val="006C489C"/>
    <w:rsid w:val="006C4CE3"/>
    <w:rsid w:val="006C522D"/>
    <w:rsid w:val="006C5394"/>
    <w:rsid w:val="006C5463"/>
    <w:rsid w:val="006C789B"/>
    <w:rsid w:val="006C7D61"/>
    <w:rsid w:val="006C7ED2"/>
    <w:rsid w:val="006D069D"/>
    <w:rsid w:val="006D18BB"/>
    <w:rsid w:val="006D2522"/>
    <w:rsid w:val="006D25A9"/>
    <w:rsid w:val="006D2BD9"/>
    <w:rsid w:val="006D3950"/>
    <w:rsid w:val="006D5E4F"/>
    <w:rsid w:val="006E031D"/>
    <w:rsid w:val="006E112F"/>
    <w:rsid w:val="006E2420"/>
    <w:rsid w:val="006E4789"/>
    <w:rsid w:val="006E508D"/>
    <w:rsid w:val="006E5C8A"/>
    <w:rsid w:val="006E6754"/>
    <w:rsid w:val="006E77C2"/>
    <w:rsid w:val="006E7E61"/>
    <w:rsid w:val="006F09E3"/>
    <w:rsid w:val="006F19EF"/>
    <w:rsid w:val="006F2E26"/>
    <w:rsid w:val="006F5452"/>
    <w:rsid w:val="006F591F"/>
    <w:rsid w:val="00700D3E"/>
    <w:rsid w:val="00700FF2"/>
    <w:rsid w:val="0070140C"/>
    <w:rsid w:val="00702FCD"/>
    <w:rsid w:val="00703D83"/>
    <w:rsid w:val="00703F17"/>
    <w:rsid w:val="00704456"/>
    <w:rsid w:val="00704762"/>
    <w:rsid w:val="00704EED"/>
    <w:rsid w:val="00705043"/>
    <w:rsid w:val="0070548E"/>
    <w:rsid w:val="007054AD"/>
    <w:rsid w:val="0070564A"/>
    <w:rsid w:val="00706091"/>
    <w:rsid w:val="00706A0F"/>
    <w:rsid w:val="0071190F"/>
    <w:rsid w:val="007120BC"/>
    <w:rsid w:val="007125F1"/>
    <w:rsid w:val="00713855"/>
    <w:rsid w:val="00713A90"/>
    <w:rsid w:val="00713F5C"/>
    <w:rsid w:val="0071635F"/>
    <w:rsid w:val="00717084"/>
    <w:rsid w:val="00717454"/>
    <w:rsid w:val="00717E03"/>
    <w:rsid w:val="0072100A"/>
    <w:rsid w:val="00722B23"/>
    <w:rsid w:val="00722EA5"/>
    <w:rsid w:val="007230B7"/>
    <w:rsid w:val="00723231"/>
    <w:rsid w:val="00724901"/>
    <w:rsid w:val="00725A5C"/>
    <w:rsid w:val="007308BE"/>
    <w:rsid w:val="00731C6A"/>
    <w:rsid w:val="00732DB2"/>
    <w:rsid w:val="00733790"/>
    <w:rsid w:val="00736E13"/>
    <w:rsid w:val="0073705F"/>
    <w:rsid w:val="00737699"/>
    <w:rsid w:val="00740812"/>
    <w:rsid w:val="007413F9"/>
    <w:rsid w:val="007443C3"/>
    <w:rsid w:val="007443C6"/>
    <w:rsid w:val="007461EA"/>
    <w:rsid w:val="00746383"/>
    <w:rsid w:val="00746FE3"/>
    <w:rsid w:val="00747359"/>
    <w:rsid w:val="00750B4F"/>
    <w:rsid w:val="00750F7D"/>
    <w:rsid w:val="00751813"/>
    <w:rsid w:val="00752486"/>
    <w:rsid w:val="00754891"/>
    <w:rsid w:val="00755508"/>
    <w:rsid w:val="00755BCD"/>
    <w:rsid w:val="00755CE4"/>
    <w:rsid w:val="007569A9"/>
    <w:rsid w:val="0076043A"/>
    <w:rsid w:val="00764380"/>
    <w:rsid w:val="00764927"/>
    <w:rsid w:val="0076733A"/>
    <w:rsid w:val="0076797F"/>
    <w:rsid w:val="007700A1"/>
    <w:rsid w:val="00770338"/>
    <w:rsid w:val="00770466"/>
    <w:rsid w:val="00771135"/>
    <w:rsid w:val="007715FA"/>
    <w:rsid w:val="00771BD9"/>
    <w:rsid w:val="00771F14"/>
    <w:rsid w:val="00772BF6"/>
    <w:rsid w:val="00774A5C"/>
    <w:rsid w:val="00774CBF"/>
    <w:rsid w:val="00774FC3"/>
    <w:rsid w:val="00775488"/>
    <w:rsid w:val="0077563F"/>
    <w:rsid w:val="007759D6"/>
    <w:rsid w:val="00776EE0"/>
    <w:rsid w:val="00780427"/>
    <w:rsid w:val="007807C0"/>
    <w:rsid w:val="007811B1"/>
    <w:rsid w:val="00782425"/>
    <w:rsid w:val="0078244D"/>
    <w:rsid w:val="00782969"/>
    <w:rsid w:val="00782F46"/>
    <w:rsid w:val="00783936"/>
    <w:rsid w:val="00784B2A"/>
    <w:rsid w:val="00784F7D"/>
    <w:rsid w:val="00785499"/>
    <w:rsid w:val="00785AD4"/>
    <w:rsid w:val="00785D66"/>
    <w:rsid w:val="007900FC"/>
    <w:rsid w:val="0079110E"/>
    <w:rsid w:val="00792B5E"/>
    <w:rsid w:val="00794643"/>
    <w:rsid w:val="00794723"/>
    <w:rsid w:val="00794C45"/>
    <w:rsid w:val="00795264"/>
    <w:rsid w:val="00797559"/>
    <w:rsid w:val="0079764D"/>
    <w:rsid w:val="00797A13"/>
    <w:rsid w:val="00797F65"/>
    <w:rsid w:val="007A1FCF"/>
    <w:rsid w:val="007A3433"/>
    <w:rsid w:val="007A73DC"/>
    <w:rsid w:val="007A7BAA"/>
    <w:rsid w:val="007B0624"/>
    <w:rsid w:val="007B258F"/>
    <w:rsid w:val="007B2D06"/>
    <w:rsid w:val="007B469D"/>
    <w:rsid w:val="007B4BE4"/>
    <w:rsid w:val="007B6046"/>
    <w:rsid w:val="007B6CCC"/>
    <w:rsid w:val="007B71E1"/>
    <w:rsid w:val="007C1021"/>
    <w:rsid w:val="007C187C"/>
    <w:rsid w:val="007C3804"/>
    <w:rsid w:val="007C4491"/>
    <w:rsid w:val="007C6CDB"/>
    <w:rsid w:val="007D3F4A"/>
    <w:rsid w:val="007D5F25"/>
    <w:rsid w:val="007D600C"/>
    <w:rsid w:val="007D7026"/>
    <w:rsid w:val="007E0072"/>
    <w:rsid w:val="007E05E6"/>
    <w:rsid w:val="007E1A49"/>
    <w:rsid w:val="007E3247"/>
    <w:rsid w:val="007E3924"/>
    <w:rsid w:val="007E3AAA"/>
    <w:rsid w:val="007E47BB"/>
    <w:rsid w:val="007E51D8"/>
    <w:rsid w:val="007E54B4"/>
    <w:rsid w:val="007E554F"/>
    <w:rsid w:val="007E712B"/>
    <w:rsid w:val="007F0111"/>
    <w:rsid w:val="007F0386"/>
    <w:rsid w:val="007F1767"/>
    <w:rsid w:val="007F2019"/>
    <w:rsid w:val="007F2F9C"/>
    <w:rsid w:val="007F3591"/>
    <w:rsid w:val="007F4E12"/>
    <w:rsid w:val="00801207"/>
    <w:rsid w:val="0080174B"/>
    <w:rsid w:val="00801DA3"/>
    <w:rsid w:val="00803227"/>
    <w:rsid w:val="00803F17"/>
    <w:rsid w:val="00805614"/>
    <w:rsid w:val="00806F24"/>
    <w:rsid w:val="00810953"/>
    <w:rsid w:val="00811CDD"/>
    <w:rsid w:val="00812D56"/>
    <w:rsid w:val="00817468"/>
    <w:rsid w:val="00817B2D"/>
    <w:rsid w:val="00817EF9"/>
    <w:rsid w:val="00820DEA"/>
    <w:rsid w:val="008240CB"/>
    <w:rsid w:val="0082568C"/>
    <w:rsid w:val="00826236"/>
    <w:rsid w:val="00826A23"/>
    <w:rsid w:val="00830C2A"/>
    <w:rsid w:val="008319D1"/>
    <w:rsid w:val="008331EC"/>
    <w:rsid w:val="00834251"/>
    <w:rsid w:val="00834529"/>
    <w:rsid w:val="00834710"/>
    <w:rsid w:val="00835011"/>
    <w:rsid w:val="00836719"/>
    <w:rsid w:val="00836BBE"/>
    <w:rsid w:val="00836EA9"/>
    <w:rsid w:val="00837FA3"/>
    <w:rsid w:val="0084082A"/>
    <w:rsid w:val="0084325D"/>
    <w:rsid w:val="00845EE9"/>
    <w:rsid w:val="00846E73"/>
    <w:rsid w:val="0084706E"/>
    <w:rsid w:val="00847BB6"/>
    <w:rsid w:val="00851241"/>
    <w:rsid w:val="00851288"/>
    <w:rsid w:val="008515B7"/>
    <w:rsid w:val="0085191D"/>
    <w:rsid w:val="00851C74"/>
    <w:rsid w:val="0085253E"/>
    <w:rsid w:val="00852D50"/>
    <w:rsid w:val="008531E4"/>
    <w:rsid w:val="00853BF2"/>
    <w:rsid w:val="008549E3"/>
    <w:rsid w:val="00855BFC"/>
    <w:rsid w:val="008567CE"/>
    <w:rsid w:val="008620CF"/>
    <w:rsid w:val="00862F8A"/>
    <w:rsid w:val="008637E7"/>
    <w:rsid w:val="00864D6A"/>
    <w:rsid w:val="00864DCA"/>
    <w:rsid w:val="0086524B"/>
    <w:rsid w:val="00866622"/>
    <w:rsid w:val="008666D5"/>
    <w:rsid w:val="008718AB"/>
    <w:rsid w:val="008719E2"/>
    <w:rsid w:val="00873451"/>
    <w:rsid w:val="0087361E"/>
    <w:rsid w:val="00873846"/>
    <w:rsid w:val="00873EAF"/>
    <w:rsid w:val="008743A0"/>
    <w:rsid w:val="00874A46"/>
    <w:rsid w:val="00876675"/>
    <w:rsid w:val="00877124"/>
    <w:rsid w:val="0087725B"/>
    <w:rsid w:val="00881169"/>
    <w:rsid w:val="008812D0"/>
    <w:rsid w:val="008813DD"/>
    <w:rsid w:val="008839AE"/>
    <w:rsid w:val="00885760"/>
    <w:rsid w:val="00885811"/>
    <w:rsid w:val="008869FA"/>
    <w:rsid w:val="00887177"/>
    <w:rsid w:val="0088785B"/>
    <w:rsid w:val="00891876"/>
    <w:rsid w:val="00891B51"/>
    <w:rsid w:val="00891CD5"/>
    <w:rsid w:val="0089423C"/>
    <w:rsid w:val="00895395"/>
    <w:rsid w:val="00897251"/>
    <w:rsid w:val="008972EC"/>
    <w:rsid w:val="008A04BB"/>
    <w:rsid w:val="008A0B6A"/>
    <w:rsid w:val="008A2072"/>
    <w:rsid w:val="008A474C"/>
    <w:rsid w:val="008A4DA5"/>
    <w:rsid w:val="008A5E09"/>
    <w:rsid w:val="008A7618"/>
    <w:rsid w:val="008B0B78"/>
    <w:rsid w:val="008B1DE0"/>
    <w:rsid w:val="008B21FE"/>
    <w:rsid w:val="008B2329"/>
    <w:rsid w:val="008B2ED1"/>
    <w:rsid w:val="008B4110"/>
    <w:rsid w:val="008B47A2"/>
    <w:rsid w:val="008B4CD3"/>
    <w:rsid w:val="008B50B4"/>
    <w:rsid w:val="008B6497"/>
    <w:rsid w:val="008B71C5"/>
    <w:rsid w:val="008B75E1"/>
    <w:rsid w:val="008C13F5"/>
    <w:rsid w:val="008C1BEA"/>
    <w:rsid w:val="008C2876"/>
    <w:rsid w:val="008C5C76"/>
    <w:rsid w:val="008C69F6"/>
    <w:rsid w:val="008C6B7E"/>
    <w:rsid w:val="008C6CAE"/>
    <w:rsid w:val="008C7177"/>
    <w:rsid w:val="008D0320"/>
    <w:rsid w:val="008D0E41"/>
    <w:rsid w:val="008D18F8"/>
    <w:rsid w:val="008D2658"/>
    <w:rsid w:val="008D447D"/>
    <w:rsid w:val="008D4D6D"/>
    <w:rsid w:val="008D5712"/>
    <w:rsid w:val="008D60C0"/>
    <w:rsid w:val="008D6755"/>
    <w:rsid w:val="008D693E"/>
    <w:rsid w:val="008D7ECC"/>
    <w:rsid w:val="008E070D"/>
    <w:rsid w:val="008E1698"/>
    <w:rsid w:val="008E3646"/>
    <w:rsid w:val="008E7AED"/>
    <w:rsid w:val="008F3AE1"/>
    <w:rsid w:val="008F3E09"/>
    <w:rsid w:val="008F4A2A"/>
    <w:rsid w:val="008F4F8C"/>
    <w:rsid w:val="008F5902"/>
    <w:rsid w:val="008F5F78"/>
    <w:rsid w:val="008F699B"/>
    <w:rsid w:val="008F731C"/>
    <w:rsid w:val="00900143"/>
    <w:rsid w:val="00900710"/>
    <w:rsid w:val="00900941"/>
    <w:rsid w:val="00900B17"/>
    <w:rsid w:val="00900D84"/>
    <w:rsid w:val="009014C4"/>
    <w:rsid w:val="00903A05"/>
    <w:rsid w:val="00904263"/>
    <w:rsid w:val="00904DA8"/>
    <w:rsid w:val="00904F0A"/>
    <w:rsid w:val="009053E4"/>
    <w:rsid w:val="00905681"/>
    <w:rsid w:val="00906089"/>
    <w:rsid w:val="009070BE"/>
    <w:rsid w:val="00907B58"/>
    <w:rsid w:val="009104CF"/>
    <w:rsid w:val="009105C8"/>
    <w:rsid w:val="00910A2C"/>
    <w:rsid w:val="00910F42"/>
    <w:rsid w:val="00911994"/>
    <w:rsid w:val="009120D3"/>
    <w:rsid w:val="009137D5"/>
    <w:rsid w:val="0091388A"/>
    <w:rsid w:val="00916253"/>
    <w:rsid w:val="00921980"/>
    <w:rsid w:val="00923AED"/>
    <w:rsid w:val="009247D4"/>
    <w:rsid w:val="00925208"/>
    <w:rsid w:val="00927A17"/>
    <w:rsid w:val="009312BD"/>
    <w:rsid w:val="00931CEA"/>
    <w:rsid w:val="00932AD9"/>
    <w:rsid w:val="00932FBD"/>
    <w:rsid w:val="00934516"/>
    <w:rsid w:val="00937573"/>
    <w:rsid w:val="009379E9"/>
    <w:rsid w:val="00937A72"/>
    <w:rsid w:val="00937C9F"/>
    <w:rsid w:val="00941063"/>
    <w:rsid w:val="00941120"/>
    <w:rsid w:val="0094189F"/>
    <w:rsid w:val="00941F55"/>
    <w:rsid w:val="009452D4"/>
    <w:rsid w:val="00947477"/>
    <w:rsid w:val="0094786C"/>
    <w:rsid w:val="00947944"/>
    <w:rsid w:val="00947960"/>
    <w:rsid w:val="009479ED"/>
    <w:rsid w:val="00950093"/>
    <w:rsid w:val="0095421A"/>
    <w:rsid w:val="00955A8D"/>
    <w:rsid w:val="00955EA1"/>
    <w:rsid w:val="00956CE8"/>
    <w:rsid w:val="00957248"/>
    <w:rsid w:val="009578F7"/>
    <w:rsid w:val="009601C9"/>
    <w:rsid w:val="00960F02"/>
    <w:rsid w:val="00960F9D"/>
    <w:rsid w:val="00961897"/>
    <w:rsid w:val="0096189A"/>
    <w:rsid w:val="0096238E"/>
    <w:rsid w:val="00962E89"/>
    <w:rsid w:val="0096302B"/>
    <w:rsid w:val="009631D9"/>
    <w:rsid w:val="009660AC"/>
    <w:rsid w:val="009662C1"/>
    <w:rsid w:val="00967CED"/>
    <w:rsid w:val="0097033A"/>
    <w:rsid w:val="009708E4"/>
    <w:rsid w:val="00971308"/>
    <w:rsid w:val="009716F6"/>
    <w:rsid w:val="00972F97"/>
    <w:rsid w:val="0097332C"/>
    <w:rsid w:val="009736AD"/>
    <w:rsid w:val="00975A59"/>
    <w:rsid w:val="00975CA2"/>
    <w:rsid w:val="00975D14"/>
    <w:rsid w:val="0098020D"/>
    <w:rsid w:val="00981049"/>
    <w:rsid w:val="00981053"/>
    <w:rsid w:val="00981512"/>
    <w:rsid w:val="00981CE6"/>
    <w:rsid w:val="00983CA9"/>
    <w:rsid w:val="00985301"/>
    <w:rsid w:val="00985C21"/>
    <w:rsid w:val="009873B6"/>
    <w:rsid w:val="0098773D"/>
    <w:rsid w:val="0098794A"/>
    <w:rsid w:val="009879A7"/>
    <w:rsid w:val="00990A6F"/>
    <w:rsid w:val="00990B88"/>
    <w:rsid w:val="00991073"/>
    <w:rsid w:val="00991145"/>
    <w:rsid w:val="00991A06"/>
    <w:rsid w:val="00991B77"/>
    <w:rsid w:val="00992876"/>
    <w:rsid w:val="00993375"/>
    <w:rsid w:val="00993559"/>
    <w:rsid w:val="00993727"/>
    <w:rsid w:val="009945DD"/>
    <w:rsid w:val="00994BDA"/>
    <w:rsid w:val="00995768"/>
    <w:rsid w:val="00996581"/>
    <w:rsid w:val="009A07D1"/>
    <w:rsid w:val="009A0FF4"/>
    <w:rsid w:val="009A1B61"/>
    <w:rsid w:val="009A2868"/>
    <w:rsid w:val="009A3436"/>
    <w:rsid w:val="009A34E4"/>
    <w:rsid w:val="009A49A3"/>
    <w:rsid w:val="009A51D8"/>
    <w:rsid w:val="009A5934"/>
    <w:rsid w:val="009A63B2"/>
    <w:rsid w:val="009A72C5"/>
    <w:rsid w:val="009A79BE"/>
    <w:rsid w:val="009A7F71"/>
    <w:rsid w:val="009B04CE"/>
    <w:rsid w:val="009B3E70"/>
    <w:rsid w:val="009B43B1"/>
    <w:rsid w:val="009B4E1D"/>
    <w:rsid w:val="009B4E59"/>
    <w:rsid w:val="009B5C10"/>
    <w:rsid w:val="009B7BA4"/>
    <w:rsid w:val="009C0195"/>
    <w:rsid w:val="009C09C4"/>
    <w:rsid w:val="009C523A"/>
    <w:rsid w:val="009C6942"/>
    <w:rsid w:val="009D132A"/>
    <w:rsid w:val="009D14A0"/>
    <w:rsid w:val="009D1EFD"/>
    <w:rsid w:val="009D28A8"/>
    <w:rsid w:val="009D2AA9"/>
    <w:rsid w:val="009D39FF"/>
    <w:rsid w:val="009D4069"/>
    <w:rsid w:val="009D430B"/>
    <w:rsid w:val="009D509F"/>
    <w:rsid w:val="009D57F5"/>
    <w:rsid w:val="009D689D"/>
    <w:rsid w:val="009D6A29"/>
    <w:rsid w:val="009D6D07"/>
    <w:rsid w:val="009D6DD8"/>
    <w:rsid w:val="009D7062"/>
    <w:rsid w:val="009E3853"/>
    <w:rsid w:val="009E48EC"/>
    <w:rsid w:val="009E63BA"/>
    <w:rsid w:val="009E691D"/>
    <w:rsid w:val="009E70DC"/>
    <w:rsid w:val="009E7A26"/>
    <w:rsid w:val="009F3778"/>
    <w:rsid w:val="009F5314"/>
    <w:rsid w:val="009F56D2"/>
    <w:rsid w:val="009F5A4D"/>
    <w:rsid w:val="009F71AA"/>
    <w:rsid w:val="009F7B85"/>
    <w:rsid w:val="00A00B5A"/>
    <w:rsid w:val="00A0142A"/>
    <w:rsid w:val="00A01FCD"/>
    <w:rsid w:val="00A0235E"/>
    <w:rsid w:val="00A04770"/>
    <w:rsid w:val="00A05532"/>
    <w:rsid w:val="00A075C3"/>
    <w:rsid w:val="00A07FBF"/>
    <w:rsid w:val="00A100ED"/>
    <w:rsid w:val="00A10618"/>
    <w:rsid w:val="00A108A6"/>
    <w:rsid w:val="00A11118"/>
    <w:rsid w:val="00A1219E"/>
    <w:rsid w:val="00A136FB"/>
    <w:rsid w:val="00A13A19"/>
    <w:rsid w:val="00A13EE5"/>
    <w:rsid w:val="00A15371"/>
    <w:rsid w:val="00A17349"/>
    <w:rsid w:val="00A208B3"/>
    <w:rsid w:val="00A2431C"/>
    <w:rsid w:val="00A26020"/>
    <w:rsid w:val="00A27257"/>
    <w:rsid w:val="00A3112D"/>
    <w:rsid w:val="00A31C06"/>
    <w:rsid w:val="00A320D4"/>
    <w:rsid w:val="00A32355"/>
    <w:rsid w:val="00A35D1E"/>
    <w:rsid w:val="00A35E57"/>
    <w:rsid w:val="00A36452"/>
    <w:rsid w:val="00A36D0D"/>
    <w:rsid w:val="00A36D28"/>
    <w:rsid w:val="00A372BE"/>
    <w:rsid w:val="00A374BF"/>
    <w:rsid w:val="00A41748"/>
    <w:rsid w:val="00A41A1E"/>
    <w:rsid w:val="00A4218E"/>
    <w:rsid w:val="00A43C07"/>
    <w:rsid w:val="00A44714"/>
    <w:rsid w:val="00A455FA"/>
    <w:rsid w:val="00A45F01"/>
    <w:rsid w:val="00A46D8B"/>
    <w:rsid w:val="00A471A5"/>
    <w:rsid w:val="00A52196"/>
    <w:rsid w:val="00A522EF"/>
    <w:rsid w:val="00A5305B"/>
    <w:rsid w:val="00A54347"/>
    <w:rsid w:val="00A553BF"/>
    <w:rsid w:val="00A559F8"/>
    <w:rsid w:val="00A5680F"/>
    <w:rsid w:val="00A57231"/>
    <w:rsid w:val="00A609CD"/>
    <w:rsid w:val="00A61D00"/>
    <w:rsid w:val="00A62C04"/>
    <w:rsid w:val="00A6360D"/>
    <w:rsid w:val="00A653E5"/>
    <w:rsid w:val="00A6644C"/>
    <w:rsid w:val="00A67868"/>
    <w:rsid w:val="00A67894"/>
    <w:rsid w:val="00A72EAF"/>
    <w:rsid w:val="00A72F0C"/>
    <w:rsid w:val="00A73D09"/>
    <w:rsid w:val="00A742BD"/>
    <w:rsid w:val="00A744EF"/>
    <w:rsid w:val="00A75EFE"/>
    <w:rsid w:val="00A7686C"/>
    <w:rsid w:val="00A8234F"/>
    <w:rsid w:val="00A824E5"/>
    <w:rsid w:val="00A8345E"/>
    <w:rsid w:val="00A83A25"/>
    <w:rsid w:val="00A84CC9"/>
    <w:rsid w:val="00A856FF"/>
    <w:rsid w:val="00A901E1"/>
    <w:rsid w:val="00A90219"/>
    <w:rsid w:val="00A90678"/>
    <w:rsid w:val="00A91005"/>
    <w:rsid w:val="00A92029"/>
    <w:rsid w:val="00A942B1"/>
    <w:rsid w:val="00A95C46"/>
    <w:rsid w:val="00A9679E"/>
    <w:rsid w:val="00A97043"/>
    <w:rsid w:val="00A97AAD"/>
    <w:rsid w:val="00AA173A"/>
    <w:rsid w:val="00AA2940"/>
    <w:rsid w:val="00AA5C24"/>
    <w:rsid w:val="00AA656E"/>
    <w:rsid w:val="00AB048C"/>
    <w:rsid w:val="00AB0CF6"/>
    <w:rsid w:val="00AB0E7E"/>
    <w:rsid w:val="00AB10F8"/>
    <w:rsid w:val="00AB40A6"/>
    <w:rsid w:val="00AB477E"/>
    <w:rsid w:val="00AB4D7B"/>
    <w:rsid w:val="00AB504D"/>
    <w:rsid w:val="00AB52D3"/>
    <w:rsid w:val="00AB70C9"/>
    <w:rsid w:val="00AB735E"/>
    <w:rsid w:val="00AC0C2C"/>
    <w:rsid w:val="00AC16A3"/>
    <w:rsid w:val="00AC32B6"/>
    <w:rsid w:val="00AD19D4"/>
    <w:rsid w:val="00AD41D6"/>
    <w:rsid w:val="00AD45C6"/>
    <w:rsid w:val="00AD6006"/>
    <w:rsid w:val="00AD6012"/>
    <w:rsid w:val="00AD62B3"/>
    <w:rsid w:val="00AD69D3"/>
    <w:rsid w:val="00AE0926"/>
    <w:rsid w:val="00AE3E83"/>
    <w:rsid w:val="00AE3F6E"/>
    <w:rsid w:val="00AE6EFE"/>
    <w:rsid w:val="00AE743D"/>
    <w:rsid w:val="00AE7784"/>
    <w:rsid w:val="00AE7ABA"/>
    <w:rsid w:val="00AF093F"/>
    <w:rsid w:val="00AF0EDD"/>
    <w:rsid w:val="00AF2145"/>
    <w:rsid w:val="00AF2827"/>
    <w:rsid w:val="00AF6DDA"/>
    <w:rsid w:val="00AF740B"/>
    <w:rsid w:val="00B03A40"/>
    <w:rsid w:val="00B03EC0"/>
    <w:rsid w:val="00B03FE4"/>
    <w:rsid w:val="00B0453C"/>
    <w:rsid w:val="00B0487D"/>
    <w:rsid w:val="00B04E68"/>
    <w:rsid w:val="00B057C2"/>
    <w:rsid w:val="00B07024"/>
    <w:rsid w:val="00B0725B"/>
    <w:rsid w:val="00B0769C"/>
    <w:rsid w:val="00B07808"/>
    <w:rsid w:val="00B102C1"/>
    <w:rsid w:val="00B11382"/>
    <w:rsid w:val="00B12314"/>
    <w:rsid w:val="00B1357D"/>
    <w:rsid w:val="00B151DB"/>
    <w:rsid w:val="00B174BD"/>
    <w:rsid w:val="00B17FC5"/>
    <w:rsid w:val="00B20243"/>
    <w:rsid w:val="00B21AD6"/>
    <w:rsid w:val="00B26C51"/>
    <w:rsid w:val="00B26EC9"/>
    <w:rsid w:val="00B30A1E"/>
    <w:rsid w:val="00B30F28"/>
    <w:rsid w:val="00B310AF"/>
    <w:rsid w:val="00B31644"/>
    <w:rsid w:val="00B32321"/>
    <w:rsid w:val="00B33B86"/>
    <w:rsid w:val="00B3435F"/>
    <w:rsid w:val="00B34D70"/>
    <w:rsid w:val="00B3505D"/>
    <w:rsid w:val="00B3508C"/>
    <w:rsid w:val="00B35CDC"/>
    <w:rsid w:val="00B3686D"/>
    <w:rsid w:val="00B369FE"/>
    <w:rsid w:val="00B36D1D"/>
    <w:rsid w:val="00B37EB7"/>
    <w:rsid w:val="00B41124"/>
    <w:rsid w:val="00B428DA"/>
    <w:rsid w:val="00B4341F"/>
    <w:rsid w:val="00B43E95"/>
    <w:rsid w:val="00B44018"/>
    <w:rsid w:val="00B449C2"/>
    <w:rsid w:val="00B44DA8"/>
    <w:rsid w:val="00B45088"/>
    <w:rsid w:val="00B451AA"/>
    <w:rsid w:val="00B4582D"/>
    <w:rsid w:val="00B4671C"/>
    <w:rsid w:val="00B502E8"/>
    <w:rsid w:val="00B508B0"/>
    <w:rsid w:val="00B51335"/>
    <w:rsid w:val="00B515F4"/>
    <w:rsid w:val="00B51EFE"/>
    <w:rsid w:val="00B53BC6"/>
    <w:rsid w:val="00B541DA"/>
    <w:rsid w:val="00B54997"/>
    <w:rsid w:val="00B54BB9"/>
    <w:rsid w:val="00B54F2E"/>
    <w:rsid w:val="00B55B8F"/>
    <w:rsid w:val="00B55BAA"/>
    <w:rsid w:val="00B55F3F"/>
    <w:rsid w:val="00B57694"/>
    <w:rsid w:val="00B6027E"/>
    <w:rsid w:val="00B603B8"/>
    <w:rsid w:val="00B6118D"/>
    <w:rsid w:val="00B61EFA"/>
    <w:rsid w:val="00B63AA8"/>
    <w:rsid w:val="00B64514"/>
    <w:rsid w:val="00B64719"/>
    <w:rsid w:val="00B655C2"/>
    <w:rsid w:val="00B65866"/>
    <w:rsid w:val="00B65B4E"/>
    <w:rsid w:val="00B65D11"/>
    <w:rsid w:val="00B6630D"/>
    <w:rsid w:val="00B665D5"/>
    <w:rsid w:val="00B665E0"/>
    <w:rsid w:val="00B66781"/>
    <w:rsid w:val="00B6693B"/>
    <w:rsid w:val="00B70074"/>
    <w:rsid w:val="00B714C9"/>
    <w:rsid w:val="00B7273F"/>
    <w:rsid w:val="00B72E23"/>
    <w:rsid w:val="00B7589C"/>
    <w:rsid w:val="00B76FC9"/>
    <w:rsid w:val="00B772AF"/>
    <w:rsid w:val="00B77909"/>
    <w:rsid w:val="00B7794D"/>
    <w:rsid w:val="00B80D1F"/>
    <w:rsid w:val="00B816ED"/>
    <w:rsid w:val="00B8331E"/>
    <w:rsid w:val="00B834F4"/>
    <w:rsid w:val="00B8469D"/>
    <w:rsid w:val="00B86E23"/>
    <w:rsid w:val="00B879B6"/>
    <w:rsid w:val="00B91CFD"/>
    <w:rsid w:val="00B9263B"/>
    <w:rsid w:val="00B926A0"/>
    <w:rsid w:val="00B92C6E"/>
    <w:rsid w:val="00B947E3"/>
    <w:rsid w:val="00B95092"/>
    <w:rsid w:val="00B96C97"/>
    <w:rsid w:val="00B97010"/>
    <w:rsid w:val="00B97FB0"/>
    <w:rsid w:val="00BA123B"/>
    <w:rsid w:val="00BA24CA"/>
    <w:rsid w:val="00BA283E"/>
    <w:rsid w:val="00BA2EE7"/>
    <w:rsid w:val="00BA3304"/>
    <w:rsid w:val="00BA3A42"/>
    <w:rsid w:val="00BA4514"/>
    <w:rsid w:val="00BA49F0"/>
    <w:rsid w:val="00BA4C53"/>
    <w:rsid w:val="00BA4E18"/>
    <w:rsid w:val="00BA563A"/>
    <w:rsid w:val="00BA5A3C"/>
    <w:rsid w:val="00BA64B9"/>
    <w:rsid w:val="00BA6E28"/>
    <w:rsid w:val="00BB1525"/>
    <w:rsid w:val="00BB156E"/>
    <w:rsid w:val="00BB1BBA"/>
    <w:rsid w:val="00BB1CB4"/>
    <w:rsid w:val="00BB1E11"/>
    <w:rsid w:val="00BB2055"/>
    <w:rsid w:val="00BB251B"/>
    <w:rsid w:val="00BB2BFC"/>
    <w:rsid w:val="00BB2E57"/>
    <w:rsid w:val="00BB35C6"/>
    <w:rsid w:val="00BB4376"/>
    <w:rsid w:val="00BB45F8"/>
    <w:rsid w:val="00BB49D6"/>
    <w:rsid w:val="00BB5D35"/>
    <w:rsid w:val="00BB632E"/>
    <w:rsid w:val="00BB6FFA"/>
    <w:rsid w:val="00BB70CC"/>
    <w:rsid w:val="00BC13FE"/>
    <w:rsid w:val="00BC21C4"/>
    <w:rsid w:val="00BC2443"/>
    <w:rsid w:val="00BC2F2B"/>
    <w:rsid w:val="00BC40DE"/>
    <w:rsid w:val="00BC4B9D"/>
    <w:rsid w:val="00BC5BFC"/>
    <w:rsid w:val="00BC6498"/>
    <w:rsid w:val="00BC6D39"/>
    <w:rsid w:val="00BC7F38"/>
    <w:rsid w:val="00BD1267"/>
    <w:rsid w:val="00BD22CC"/>
    <w:rsid w:val="00BD2D11"/>
    <w:rsid w:val="00BD4358"/>
    <w:rsid w:val="00BD443F"/>
    <w:rsid w:val="00BD47DB"/>
    <w:rsid w:val="00BD4E33"/>
    <w:rsid w:val="00BD668D"/>
    <w:rsid w:val="00BD6C45"/>
    <w:rsid w:val="00BD755E"/>
    <w:rsid w:val="00BE0875"/>
    <w:rsid w:val="00BE1AB0"/>
    <w:rsid w:val="00BE215B"/>
    <w:rsid w:val="00BE528D"/>
    <w:rsid w:val="00BE5767"/>
    <w:rsid w:val="00BE6055"/>
    <w:rsid w:val="00BE6734"/>
    <w:rsid w:val="00BE68DB"/>
    <w:rsid w:val="00BE76E2"/>
    <w:rsid w:val="00BE79F2"/>
    <w:rsid w:val="00BE7A2F"/>
    <w:rsid w:val="00BE7BC0"/>
    <w:rsid w:val="00BF1026"/>
    <w:rsid w:val="00BF162B"/>
    <w:rsid w:val="00BF1A1C"/>
    <w:rsid w:val="00BF2570"/>
    <w:rsid w:val="00BF4171"/>
    <w:rsid w:val="00BF45C7"/>
    <w:rsid w:val="00BF4865"/>
    <w:rsid w:val="00BF6673"/>
    <w:rsid w:val="00BF6ECB"/>
    <w:rsid w:val="00C00D57"/>
    <w:rsid w:val="00C01CAB"/>
    <w:rsid w:val="00C0231C"/>
    <w:rsid w:val="00C03923"/>
    <w:rsid w:val="00C04670"/>
    <w:rsid w:val="00C04AB3"/>
    <w:rsid w:val="00C07044"/>
    <w:rsid w:val="00C10CC5"/>
    <w:rsid w:val="00C10FEA"/>
    <w:rsid w:val="00C11C92"/>
    <w:rsid w:val="00C1240B"/>
    <w:rsid w:val="00C12FE2"/>
    <w:rsid w:val="00C14779"/>
    <w:rsid w:val="00C17731"/>
    <w:rsid w:val="00C17AB1"/>
    <w:rsid w:val="00C215CF"/>
    <w:rsid w:val="00C219AC"/>
    <w:rsid w:val="00C21A6D"/>
    <w:rsid w:val="00C22055"/>
    <w:rsid w:val="00C24434"/>
    <w:rsid w:val="00C251E1"/>
    <w:rsid w:val="00C314CD"/>
    <w:rsid w:val="00C31EB7"/>
    <w:rsid w:val="00C32219"/>
    <w:rsid w:val="00C34BD8"/>
    <w:rsid w:val="00C351FE"/>
    <w:rsid w:val="00C354FF"/>
    <w:rsid w:val="00C35858"/>
    <w:rsid w:val="00C412F0"/>
    <w:rsid w:val="00C4212C"/>
    <w:rsid w:val="00C434A5"/>
    <w:rsid w:val="00C443CD"/>
    <w:rsid w:val="00C44EB6"/>
    <w:rsid w:val="00C45434"/>
    <w:rsid w:val="00C47CDF"/>
    <w:rsid w:val="00C47D73"/>
    <w:rsid w:val="00C51C6C"/>
    <w:rsid w:val="00C539C0"/>
    <w:rsid w:val="00C53ADE"/>
    <w:rsid w:val="00C57019"/>
    <w:rsid w:val="00C57946"/>
    <w:rsid w:val="00C616BE"/>
    <w:rsid w:val="00C62702"/>
    <w:rsid w:val="00C62E9A"/>
    <w:rsid w:val="00C632B8"/>
    <w:rsid w:val="00C6346D"/>
    <w:rsid w:val="00C635AD"/>
    <w:rsid w:val="00C63BB8"/>
    <w:rsid w:val="00C63E95"/>
    <w:rsid w:val="00C64015"/>
    <w:rsid w:val="00C641BD"/>
    <w:rsid w:val="00C65144"/>
    <w:rsid w:val="00C663F9"/>
    <w:rsid w:val="00C6646B"/>
    <w:rsid w:val="00C7216B"/>
    <w:rsid w:val="00C72BB3"/>
    <w:rsid w:val="00C73FD7"/>
    <w:rsid w:val="00C74321"/>
    <w:rsid w:val="00C74A6B"/>
    <w:rsid w:val="00C7510E"/>
    <w:rsid w:val="00C75858"/>
    <w:rsid w:val="00C776F8"/>
    <w:rsid w:val="00C8003A"/>
    <w:rsid w:val="00C8054E"/>
    <w:rsid w:val="00C8065A"/>
    <w:rsid w:val="00C81423"/>
    <w:rsid w:val="00C81815"/>
    <w:rsid w:val="00C819E1"/>
    <w:rsid w:val="00C81D51"/>
    <w:rsid w:val="00C84830"/>
    <w:rsid w:val="00C854C0"/>
    <w:rsid w:val="00C85E32"/>
    <w:rsid w:val="00C9070E"/>
    <w:rsid w:val="00C90EC8"/>
    <w:rsid w:val="00C911BF"/>
    <w:rsid w:val="00C92E62"/>
    <w:rsid w:val="00C932BA"/>
    <w:rsid w:val="00C94A64"/>
    <w:rsid w:val="00C951E2"/>
    <w:rsid w:val="00CA073A"/>
    <w:rsid w:val="00CA12C6"/>
    <w:rsid w:val="00CA194B"/>
    <w:rsid w:val="00CA2D1B"/>
    <w:rsid w:val="00CA3035"/>
    <w:rsid w:val="00CA452F"/>
    <w:rsid w:val="00CA5777"/>
    <w:rsid w:val="00CA5DAD"/>
    <w:rsid w:val="00CA64F1"/>
    <w:rsid w:val="00CA650B"/>
    <w:rsid w:val="00CA66B9"/>
    <w:rsid w:val="00CB0E0A"/>
    <w:rsid w:val="00CB0F17"/>
    <w:rsid w:val="00CB1104"/>
    <w:rsid w:val="00CB23C5"/>
    <w:rsid w:val="00CB2741"/>
    <w:rsid w:val="00CB290C"/>
    <w:rsid w:val="00CB394C"/>
    <w:rsid w:val="00CB3EA2"/>
    <w:rsid w:val="00CB52CD"/>
    <w:rsid w:val="00CB71DA"/>
    <w:rsid w:val="00CC1AAB"/>
    <w:rsid w:val="00CC1D57"/>
    <w:rsid w:val="00CC2897"/>
    <w:rsid w:val="00CC2A40"/>
    <w:rsid w:val="00CC4556"/>
    <w:rsid w:val="00CC528E"/>
    <w:rsid w:val="00CC6EE3"/>
    <w:rsid w:val="00CC79F5"/>
    <w:rsid w:val="00CC7F66"/>
    <w:rsid w:val="00CD0BA1"/>
    <w:rsid w:val="00CD17D0"/>
    <w:rsid w:val="00CD2A31"/>
    <w:rsid w:val="00CD4A3E"/>
    <w:rsid w:val="00CD50A1"/>
    <w:rsid w:val="00CE012F"/>
    <w:rsid w:val="00CE47DA"/>
    <w:rsid w:val="00CF01CA"/>
    <w:rsid w:val="00CF05B2"/>
    <w:rsid w:val="00CF1149"/>
    <w:rsid w:val="00CF1DB7"/>
    <w:rsid w:val="00CF42CD"/>
    <w:rsid w:val="00CF629E"/>
    <w:rsid w:val="00CF75D1"/>
    <w:rsid w:val="00CF772B"/>
    <w:rsid w:val="00D00CB4"/>
    <w:rsid w:val="00D01BD8"/>
    <w:rsid w:val="00D01CE9"/>
    <w:rsid w:val="00D0256C"/>
    <w:rsid w:val="00D038E2"/>
    <w:rsid w:val="00D1022F"/>
    <w:rsid w:val="00D11CB5"/>
    <w:rsid w:val="00D1757C"/>
    <w:rsid w:val="00D17A55"/>
    <w:rsid w:val="00D17A6C"/>
    <w:rsid w:val="00D201B1"/>
    <w:rsid w:val="00D2189D"/>
    <w:rsid w:val="00D23494"/>
    <w:rsid w:val="00D24EC5"/>
    <w:rsid w:val="00D256F1"/>
    <w:rsid w:val="00D25B61"/>
    <w:rsid w:val="00D25E14"/>
    <w:rsid w:val="00D26711"/>
    <w:rsid w:val="00D268F9"/>
    <w:rsid w:val="00D26F84"/>
    <w:rsid w:val="00D27376"/>
    <w:rsid w:val="00D27961"/>
    <w:rsid w:val="00D3018B"/>
    <w:rsid w:val="00D3032E"/>
    <w:rsid w:val="00D32D4D"/>
    <w:rsid w:val="00D332BF"/>
    <w:rsid w:val="00D3345A"/>
    <w:rsid w:val="00D358E0"/>
    <w:rsid w:val="00D35C28"/>
    <w:rsid w:val="00D364A8"/>
    <w:rsid w:val="00D37933"/>
    <w:rsid w:val="00D37F8B"/>
    <w:rsid w:val="00D40203"/>
    <w:rsid w:val="00D41230"/>
    <w:rsid w:val="00D4150F"/>
    <w:rsid w:val="00D42080"/>
    <w:rsid w:val="00D42D52"/>
    <w:rsid w:val="00D43187"/>
    <w:rsid w:val="00D4392C"/>
    <w:rsid w:val="00D43F52"/>
    <w:rsid w:val="00D50228"/>
    <w:rsid w:val="00D505DD"/>
    <w:rsid w:val="00D50B8B"/>
    <w:rsid w:val="00D51215"/>
    <w:rsid w:val="00D54BC0"/>
    <w:rsid w:val="00D55465"/>
    <w:rsid w:val="00D5710B"/>
    <w:rsid w:val="00D573D2"/>
    <w:rsid w:val="00D578CD"/>
    <w:rsid w:val="00D60A5B"/>
    <w:rsid w:val="00D61065"/>
    <w:rsid w:val="00D61317"/>
    <w:rsid w:val="00D61BEE"/>
    <w:rsid w:val="00D64675"/>
    <w:rsid w:val="00D6536B"/>
    <w:rsid w:val="00D655B3"/>
    <w:rsid w:val="00D659E6"/>
    <w:rsid w:val="00D65E78"/>
    <w:rsid w:val="00D67991"/>
    <w:rsid w:val="00D7078C"/>
    <w:rsid w:val="00D70E87"/>
    <w:rsid w:val="00D73752"/>
    <w:rsid w:val="00D73B56"/>
    <w:rsid w:val="00D74455"/>
    <w:rsid w:val="00D7534C"/>
    <w:rsid w:val="00D75BE5"/>
    <w:rsid w:val="00D770BF"/>
    <w:rsid w:val="00D77963"/>
    <w:rsid w:val="00D80DB4"/>
    <w:rsid w:val="00D83BF9"/>
    <w:rsid w:val="00D83C7F"/>
    <w:rsid w:val="00D85451"/>
    <w:rsid w:val="00D856B7"/>
    <w:rsid w:val="00D85F28"/>
    <w:rsid w:val="00D862BF"/>
    <w:rsid w:val="00D87BBF"/>
    <w:rsid w:val="00D9260A"/>
    <w:rsid w:val="00D92BBA"/>
    <w:rsid w:val="00D93801"/>
    <w:rsid w:val="00D94EA9"/>
    <w:rsid w:val="00D94F0F"/>
    <w:rsid w:val="00D97401"/>
    <w:rsid w:val="00D9776D"/>
    <w:rsid w:val="00D97895"/>
    <w:rsid w:val="00DA141D"/>
    <w:rsid w:val="00DA3F7E"/>
    <w:rsid w:val="00DA64D2"/>
    <w:rsid w:val="00DA6D53"/>
    <w:rsid w:val="00DB09AB"/>
    <w:rsid w:val="00DB0C82"/>
    <w:rsid w:val="00DB17BA"/>
    <w:rsid w:val="00DB2050"/>
    <w:rsid w:val="00DB4E50"/>
    <w:rsid w:val="00DB531D"/>
    <w:rsid w:val="00DB56B5"/>
    <w:rsid w:val="00DB5BFF"/>
    <w:rsid w:val="00DB741D"/>
    <w:rsid w:val="00DC103D"/>
    <w:rsid w:val="00DC52B4"/>
    <w:rsid w:val="00DC68F7"/>
    <w:rsid w:val="00DD01BA"/>
    <w:rsid w:val="00DD0539"/>
    <w:rsid w:val="00DD2029"/>
    <w:rsid w:val="00DD3A4A"/>
    <w:rsid w:val="00DD41ED"/>
    <w:rsid w:val="00DD461B"/>
    <w:rsid w:val="00DD7185"/>
    <w:rsid w:val="00DD796F"/>
    <w:rsid w:val="00DE0C17"/>
    <w:rsid w:val="00DE2030"/>
    <w:rsid w:val="00DE2C33"/>
    <w:rsid w:val="00DE4703"/>
    <w:rsid w:val="00DE5371"/>
    <w:rsid w:val="00DE6406"/>
    <w:rsid w:val="00DF1802"/>
    <w:rsid w:val="00DF1843"/>
    <w:rsid w:val="00DF5790"/>
    <w:rsid w:val="00DF597D"/>
    <w:rsid w:val="00DF657B"/>
    <w:rsid w:val="00DF689D"/>
    <w:rsid w:val="00E01E0F"/>
    <w:rsid w:val="00E0217D"/>
    <w:rsid w:val="00E023EF"/>
    <w:rsid w:val="00E02714"/>
    <w:rsid w:val="00E02A79"/>
    <w:rsid w:val="00E03CCF"/>
    <w:rsid w:val="00E0461A"/>
    <w:rsid w:val="00E048B1"/>
    <w:rsid w:val="00E05C51"/>
    <w:rsid w:val="00E06A21"/>
    <w:rsid w:val="00E07883"/>
    <w:rsid w:val="00E07930"/>
    <w:rsid w:val="00E1086D"/>
    <w:rsid w:val="00E112D3"/>
    <w:rsid w:val="00E148B5"/>
    <w:rsid w:val="00E16220"/>
    <w:rsid w:val="00E1639A"/>
    <w:rsid w:val="00E16801"/>
    <w:rsid w:val="00E20341"/>
    <w:rsid w:val="00E20CC4"/>
    <w:rsid w:val="00E21757"/>
    <w:rsid w:val="00E22F37"/>
    <w:rsid w:val="00E2416E"/>
    <w:rsid w:val="00E2465E"/>
    <w:rsid w:val="00E259DC"/>
    <w:rsid w:val="00E25A0A"/>
    <w:rsid w:val="00E276DB"/>
    <w:rsid w:val="00E278AE"/>
    <w:rsid w:val="00E30A12"/>
    <w:rsid w:val="00E314EC"/>
    <w:rsid w:val="00E31702"/>
    <w:rsid w:val="00E31DB5"/>
    <w:rsid w:val="00E33467"/>
    <w:rsid w:val="00E34B0A"/>
    <w:rsid w:val="00E34FEC"/>
    <w:rsid w:val="00E36179"/>
    <w:rsid w:val="00E3617B"/>
    <w:rsid w:val="00E36613"/>
    <w:rsid w:val="00E36CC7"/>
    <w:rsid w:val="00E40D87"/>
    <w:rsid w:val="00E43280"/>
    <w:rsid w:val="00E44970"/>
    <w:rsid w:val="00E46B78"/>
    <w:rsid w:val="00E47D18"/>
    <w:rsid w:val="00E47E9C"/>
    <w:rsid w:val="00E504E4"/>
    <w:rsid w:val="00E51FD3"/>
    <w:rsid w:val="00E5216B"/>
    <w:rsid w:val="00E52677"/>
    <w:rsid w:val="00E53F32"/>
    <w:rsid w:val="00E5586B"/>
    <w:rsid w:val="00E56E93"/>
    <w:rsid w:val="00E575C0"/>
    <w:rsid w:val="00E57649"/>
    <w:rsid w:val="00E6028E"/>
    <w:rsid w:val="00E61BC4"/>
    <w:rsid w:val="00E61C91"/>
    <w:rsid w:val="00E635B0"/>
    <w:rsid w:val="00E63E69"/>
    <w:rsid w:val="00E64858"/>
    <w:rsid w:val="00E651F8"/>
    <w:rsid w:val="00E65522"/>
    <w:rsid w:val="00E65F94"/>
    <w:rsid w:val="00E67DBB"/>
    <w:rsid w:val="00E70494"/>
    <w:rsid w:val="00E71A41"/>
    <w:rsid w:val="00E7245C"/>
    <w:rsid w:val="00E7526C"/>
    <w:rsid w:val="00E75317"/>
    <w:rsid w:val="00E76A3C"/>
    <w:rsid w:val="00E76AC8"/>
    <w:rsid w:val="00E76B62"/>
    <w:rsid w:val="00E80F8A"/>
    <w:rsid w:val="00E819B8"/>
    <w:rsid w:val="00E82428"/>
    <w:rsid w:val="00E82E55"/>
    <w:rsid w:val="00E83E44"/>
    <w:rsid w:val="00E840D5"/>
    <w:rsid w:val="00E8572D"/>
    <w:rsid w:val="00E9010E"/>
    <w:rsid w:val="00E9099D"/>
    <w:rsid w:val="00E91AE6"/>
    <w:rsid w:val="00E91CEA"/>
    <w:rsid w:val="00E921EB"/>
    <w:rsid w:val="00E9727C"/>
    <w:rsid w:val="00E9760F"/>
    <w:rsid w:val="00EA05E7"/>
    <w:rsid w:val="00EA0F07"/>
    <w:rsid w:val="00EA46D9"/>
    <w:rsid w:val="00EA6188"/>
    <w:rsid w:val="00EA78DB"/>
    <w:rsid w:val="00EA7C4C"/>
    <w:rsid w:val="00EB17E1"/>
    <w:rsid w:val="00EB3045"/>
    <w:rsid w:val="00EB346B"/>
    <w:rsid w:val="00EB4DFE"/>
    <w:rsid w:val="00EB4F27"/>
    <w:rsid w:val="00EB5559"/>
    <w:rsid w:val="00EB7334"/>
    <w:rsid w:val="00EB7BD2"/>
    <w:rsid w:val="00EC1735"/>
    <w:rsid w:val="00EC1ADC"/>
    <w:rsid w:val="00EC1B37"/>
    <w:rsid w:val="00EC1E8F"/>
    <w:rsid w:val="00EC28D3"/>
    <w:rsid w:val="00EC4129"/>
    <w:rsid w:val="00EC6040"/>
    <w:rsid w:val="00EC72A9"/>
    <w:rsid w:val="00EC7E58"/>
    <w:rsid w:val="00ED0E65"/>
    <w:rsid w:val="00ED1F3B"/>
    <w:rsid w:val="00ED2767"/>
    <w:rsid w:val="00ED3475"/>
    <w:rsid w:val="00ED79E4"/>
    <w:rsid w:val="00EE0FCC"/>
    <w:rsid w:val="00EE17DC"/>
    <w:rsid w:val="00EE1925"/>
    <w:rsid w:val="00EE33E8"/>
    <w:rsid w:val="00EE3F26"/>
    <w:rsid w:val="00EE40ED"/>
    <w:rsid w:val="00EE6295"/>
    <w:rsid w:val="00EE7767"/>
    <w:rsid w:val="00EF05B2"/>
    <w:rsid w:val="00EF0CBE"/>
    <w:rsid w:val="00EF181C"/>
    <w:rsid w:val="00EF3E59"/>
    <w:rsid w:val="00EF4614"/>
    <w:rsid w:val="00EF7FEF"/>
    <w:rsid w:val="00F004C0"/>
    <w:rsid w:val="00F023E9"/>
    <w:rsid w:val="00F04A54"/>
    <w:rsid w:val="00F04F3D"/>
    <w:rsid w:val="00F0557E"/>
    <w:rsid w:val="00F07CE4"/>
    <w:rsid w:val="00F07DFC"/>
    <w:rsid w:val="00F12C18"/>
    <w:rsid w:val="00F13C4C"/>
    <w:rsid w:val="00F141D6"/>
    <w:rsid w:val="00F1463E"/>
    <w:rsid w:val="00F14E3E"/>
    <w:rsid w:val="00F1705B"/>
    <w:rsid w:val="00F179CF"/>
    <w:rsid w:val="00F20F8B"/>
    <w:rsid w:val="00F21BFB"/>
    <w:rsid w:val="00F22A60"/>
    <w:rsid w:val="00F23097"/>
    <w:rsid w:val="00F24021"/>
    <w:rsid w:val="00F2773D"/>
    <w:rsid w:val="00F3085B"/>
    <w:rsid w:val="00F3123D"/>
    <w:rsid w:val="00F334AC"/>
    <w:rsid w:val="00F347A4"/>
    <w:rsid w:val="00F350A3"/>
    <w:rsid w:val="00F4113E"/>
    <w:rsid w:val="00F411B8"/>
    <w:rsid w:val="00F41DCB"/>
    <w:rsid w:val="00F44FC2"/>
    <w:rsid w:val="00F52E6A"/>
    <w:rsid w:val="00F5335B"/>
    <w:rsid w:val="00F53F37"/>
    <w:rsid w:val="00F549F6"/>
    <w:rsid w:val="00F554D6"/>
    <w:rsid w:val="00F60106"/>
    <w:rsid w:val="00F604D7"/>
    <w:rsid w:val="00F60C2A"/>
    <w:rsid w:val="00F60D00"/>
    <w:rsid w:val="00F61051"/>
    <w:rsid w:val="00F612EB"/>
    <w:rsid w:val="00F6142B"/>
    <w:rsid w:val="00F65ABA"/>
    <w:rsid w:val="00F65DFF"/>
    <w:rsid w:val="00F66616"/>
    <w:rsid w:val="00F6726F"/>
    <w:rsid w:val="00F67AE8"/>
    <w:rsid w:val="00F70ECF"/>
    <w:rsid w:val="00F71100"/>
    <w:rsid w:val="00F71840"/>
    <w:rsid w:val="00F73369"/>
    <w:rsid w:val="00F7374D"/>
    <w:rsid w:val="00F73D0C"/>
    <w:rsid w:val="00F75433"/>
    <w:rsid w:val="00F758B4"/>
    <w:rsid w:val="00F75C3A"/>
    <w:rsid w:val="00F807B2"/>
    <w:rsid w:val="00F807F2"/>
    <w:rsid w:val="00F809C7"/>
    <w:rsid w:val="00F80CC4"/>
    <w:rsid w:val="00F811D9"/>
    <w:rsid w:val="00F818C0"/>
    <w:rsid w:val="00F819CE"/>
    <w:rsid w:val="00F82950"/>
    <w:rsid w:val="00F853B0"/>
    <w:rsid w:val="00F85E6B"/>
    <w:rsid w:val="00F912EC"/>
    <w:rsid w:val="00F92DAF"/>
    <w:rsid w:val="00F9452C"/>
    <w:rsid w:val="00F97DEB"/>
    <w:rsid w:val="00FA0371"/>
    <w:rsid w:val="00FA2A90"/>
    <w:rsid w:val="00FB02E3"/>
    <w:rsid w:val="00FB1834"/>
    <w:rsid w:val="00FB3BC9"/>
    <w:rsid w:val="00FB4779"/>
    <w:rsid w:val="00FB68A6"/>
    <w:rsid w:val="00FC0075"/>
    <w:rsid w:val="00FC039A"/>
    <w:rsid w:val="00FC168F"/>
    <w:rsid w:val="00FC18D9"/>
    <w:rsid w:val="00FC36FD"/>
    <w:rsid w:val="00FC451D"/>
    <w:rsid w:val="00FC4818"/>
    <w:rsid w:val="00FC4BC9"/>
    <w:rsid w:val="00FC4F7D"/>
    <w:rsid w:val="00FC5FB0"/>
    <w:rsid w:val="00FC6A6B"/>
    <w:rsid w:val="00FC71A0"/>
    <w:rsid w:val="00FD13FE"/>
    <w:rsid w:val="00FD1755"/>
    <w:rsid w:val="00FD2B55"/>
    <w:rsid w:val="00FD2C92"/>
    <w:rsid w:val="00FD360A"/>
    <w:rsid w:val="00FD4363"/>
    <w:rsid w:val="00FD6508"/>
    <w:rsid w:val="00FD659E"/>
    <w:rsid w:val="00FD6ABA"/>
    <w:rsid w:val="00FD7322"/>
    <w:rsid w:val="00FD78EA"/>
    <w:rsid w:val="00FE1E61"/>
    <w:rsid w:val="00FE2640"/>
    <w:rsid w:val="00FE58DF"/>
    <w:rsid w:val="00FE5A62"/>
    <w:rsid w:val="00FE727B"/>
    <w:rsid w:val="00FE7AFD"/>
    <w:rsid w:val="00FF0508"/>
    <w:rsid w:val="00FF08CA"/>
    <w:rsid w:val="00FF1143"/>
    <w:rsid w:val="00FF18E2"/>
    <w:rsid w:val="00FF1926"/>
    <w:rsid w:val="00FF2188"/>
    <w:rsid w:val="00FF4146"/>
    <w:rsid w:val="00FF4D1A"/>
    <w:rsid w:val="00FF60E3"/>
    <w:rsid w:val="00FF6AE4"/>
    <w:rsid w:val="00FF756C"/>
    <w:rsid w:val="15DC674E"/>
    <w:rsid w:val="285E46E7"/>
    <w:rsid w:val="349A2683"/>
    <w:rsid w:val="6FD90C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9" w:semiHidden="0" w:name="heading 1" w:locked="1"/>
    <w:lsdException w:qFormat="1" w:unhideWhenUsed="0" w:uiPriority="99" w:semiHidden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qFormat="1" w:unhideWhenUsed="0"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nhideWhenUsed="0"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qFormat="1" w:unhideWhenUsed="0" w:uiPriority="99" w:semiHidden="0" w:name="Closing"/>
    <w:lsdException w:uiPriority="99" w:name="Signature"/>
    <w:lsdException w:qFormat="1" w:unhideWhenUsed="0" w:uiPriority="99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qFormat="1" w:unhideWhenUsed="0" w:uiPriority="99" w:semiHidden="0" w:name="Salutation"/>
    <w:lsdException w:qFormat="1" w:unhideWhenUsed="0" w:uiPriority="99" w:semiHidden="0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uiPriority="99" w:name="FollowedHyperlink"/>
    <w:lsdException w:qFormat="1" w:unhideWhenUsed="0" w:uiPriority="99" w:semiHidden="0" w:name="Strong" w:locked="1"/>
    <w:lsdException w:qFormat="1" w:unhideWhenUsed="0" w:uiPriority="99" w:semiHidden="0" w:name="Emphasis" w:locked="1"/>
    <w:lsdException w:uiPriority="99" w:name="Document Map"/>
    <w:lsdException w:uiPriority="99" w:name="Plain Text"/>
    <w:lsdException w:uiPriority="99" w:name="E-mail Signature"/>
    <w:lsdException w:qFormat="1" w:unhideWhenUsed="0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nhideWhenUsed="0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name="Balloon Text"/>
    <w:lsdException w:qFormat="1" w:unhideWhenUsed="0" w:uiPriority="99" w:semiHidden="0" w:name="Table Grid" w:locked="1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1"/>
    <w:qFormat/>
    <w:locked/>
    <w:uiPriority w:val="99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3">
    <w:name w:val="heading 2"/>
    <w:basedOn w:val="1"/>
    <w:next w:val="1"/>
    <w:link w:val="22"/>
    <w:qFormat/>
    <w:locked/>
    <w:uiPriority w:val="99"/>
    <w:pPr>
      <w:keepNext/>
      <w:keepLines/>
      <w:spacing w:before="260" w:after="260" w:line="416" w:lineRule="auto"/>
      <w:outlineLvl w:val="1"/>
    </w:pPr>
    <w:rPr>
      <w:rFonts w:ascii="Arial" w:hAnsi="Arial" w:eastAsia="黑体"/>
      <w:b/>
      <w:bCs/>
      <w:sz w:val="32"/>
      <w:szCs w:val="32"/>
    </w:rPr>
  </w:style>
  <w:style w:type="character" w:default="1" w:styleId="15">
    <w:name w:val="Default Paragraph Font"/>
    <w:semiHidden/>
    <w:qFormat/>
    <w:uiPriority w:val="99"/>
  </w:style>
  <w:style w:type="table" w:default="1" w:styleId="1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32"/>
    <w:semiHidden/>
    <w:qFormat/>
    <w:uiPriority w:val="99"/>
    <w:pPr>
      <w:jc w:val="left"/>
    </w:pPr>
  </w:style>
  <w:style w:type="paragraph" w:styleId="5">
    <w:name w:val="Salutation"/>
    <w:basedOn w:val="1"/>
    <w:next w:val="1"/>
    <w:link w:val="29"/>
    <w:qFormat/>
    <w:uiPriority w:val="99"/>
  </w:style>
  <w:style w:type="paragraph" w:styleId="6">
    <w:name w:val="Closing"/>
    <w:basedOn w:val="1"/>
    <w:link w:val="30"/>
    <w:qFormat/>
    <w:uiPriority w:val="99"/>
    <w:pPr>
      <w:ind w:left="100" w:leftChars="2100"/>
    </w:pPr>
  </w:style>
  <w:style w:type="paragraph" w:styleId="7">
    <w:name w:val="Date"/>
    <w:basedOn w:val="1"/>
    <w:next w:val="1"/>
    <w:link w:val="37"/>
    <w:qFormat/>
    <w:uiPriority w:val="99"/>
    <w:pPr>
      <w:ind w:left="100" w:leftChars="2500"/>
    </w:pPr>
  </w:style>
  <w:style w:type="paragraph" w:styleId="8">
    <w:name w:val="Balloon Text"/>
    <w:basedOn w:val="1"/>
    <w:link w:val="28"/>
    <w:semiHidden/>
    <w:qFormat/>
    <w:uiPriority w:val="99"/>
    <w:rPr>
      <w:sz w:val="18"/>
      <w:szCs w:val="18"/>
    </w:rPr>
  </w:style>
  <w:style w:type="paragraph" w:styleId="9">
    <w:name w:val="footer"/>
    <w:basedOn w:val="1"/>
    <w:link w:val="24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0">
    <w:name w:val="header"/>
    <w:basedOn w:val="1"/>
    <w:link w:val="23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Normal (Web)"/>
    <w:basedOn w:val="1"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12">
    <w:name w:val="annotation subject"/>
    <w:basedOn w:val="4"/>
    <w:next w:val="4"/>
    <w:link w:val="33"/>
    <w:semiHidden/>
    <w:qFormat/>
    <w:uiPriority w:val="99"/>
    <w:rPr>
      <w:b/>
      <w:bCs/>
    </w:rPr>
  </w:style>
  <w:style w:type="table" w:styleId="14">
    <w:name w:val="Table Grid"/>
    <w:basedOn w:val="13"/>
    <w:qFormat/>
    <w:locked/>
    <w:uiPriority w:val="99"/>
    <w:pPr>
      <w:widowControl w:val="0"/>
      <w:jc w:val="both"/>
    </w:pPr>
    <w:rPr>
      <w:kern w:val="0"/>
      <w:sz w:val="20"/>
      <w:szCs w:val="20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6">
    <w:name w:val="Strong"/>
    <w:basedOn w:val="15"/>
    <w:qFormat/>
    <w:locked/>
    <w:uiPriority w:val="99"/>
    <w:rPr>
      <w:rFonts w:cs="Times New Roman"/>
      <w:b/>
      <w:bCs/>
    </w:rPr>
  </w:style>
  <w:style w:type="character" w:styleId="17">
    <w:name w:val="page number"/>
    <w:basedOn w:val="15"/>
    <w:qFormat/>
    <w:uiPriority w:val="99"/>
    <w:rPr>
      <w:rFonts w:cs="Times New Roman"/>
    </w:rPr>
  </w:style>
  <w:style w:type="character" w:styleId="18">
    <w:name w:val="Emphasis"/>
    <w:basedOn w:val="15"/>
    <w:qFormat/>
    <w:locked/>
    <w:uiPriority w:val="99"/>
    <w:rPr>
      <w:rFonts w:cs="Times New Roman"/>
      <w:i/>
      <w:iCs/>
    </w:rPr>
  </w:style>
  <w:style w:type="character" w:styleId="19">
    <w:name w:val="Hyperlink"/>
    <w:basedOn w:val="15"/>
    <w:qFormat/>
    <w:uiPriority w:val="99"/>
    <w:rPr>
      <w:rFonts w:cs="Times New Roman"/>
      <w:color w:val="0000FF"/>
      <w:u w:val="single"/>
    </w:rPr>
  </w:style>
  <w:style w:type="character" w:styleId="20">
    <w:name w:val="annotation reference"/>
    <w:basedOn w:val="15"/>
    <w:semiHidden/>
    <w:qFormat/>
    <w:uiPriority w:val="99"/>
    <w:rPr>
      <w:rFonts w:cs="Times New Roman"/>
      <w:sz w:val="21"/>
      <w:szCs w:val="21"/>
    </w:rPr>
  </w:style>
  <w:style w:type="character" w:customStyle="1" w:styleId="21">
    <w:name w:val="Heading 1 Char"/>
    <w:basedOn w:val="15"/>
    <w:link w:val="2"/>
    <w:qFormat/>
    <w:locked/>
    <w:uiPriority w:val="99"/>
    <w:rPr>
      <w:rFonts w:cs="Times New Roman"/>
      <w:b/>
      <w:bCs/>
      <w:kern w:val="44"/>
      <w:sz w:val="44"/>
      <w:szCs w:val="44"/>
    </w:rPr>
  </w:style>
  <w:style w:type="character" w:customStyle="1" w:styleId="22">
    <w:name w:val="Heading 2 Char"/>
    <w:basedOn w:val="15"/>
    <w:link w:val="3"/>
    <w:semiHidden/>
    <w:qFormat/>
    <w:locked/>
    <w:uiPriority w:val="99"/>
    <w:rPr>
      <w:rFonts w:ascii="Cambria" w:hAnsi="Cambria" w:eastAsia="宋体" w:cs="Times New Roman"/>
      <w:b/>
      <w:bCs/>
      <w:sz w:val="32"/>
      <w:szCs w:val="32"/>
    </w:rPr>
  </w:style>
  <w:style w:type="character" w:customStyle="1" w:styleId="23">
    <w:name w:val="Header Char"/>
    <w:basedOn w:val="15"/>
    <w:link w:val="10"/>
    <w:qFormat/>
    <w:locked/>
    <w:uiPriority w:val="99"/>
    <w:rPr>
      <w:rFonts w:cs="Times New Roman"/>
      <w:sz w:val="18"/>
      <w:szCs w:val="18"/>
    </w:rPr>
  </w:style>
  <w:style w:type="character" w:customStyle="1" w:styleId="24">
    <w:name w:val="Footer Char"/>
    <w:basedOn w:val="15"/>
    <w:link w:val="9"/>
    <w:qFormat/>
    <w:locked/>
    <w:uiPriority w:val="99"/>
    <w:rPr>
      <w:rFonts w:cs="Times New Roman"/>
      <w:sz w:val="18"/>
      <w:szCs w:val="18"/>
    </w:rPr>
  </w:style>
  <w:style w:type="paragraph" w:styleId="25">
    <w:name w:val="List Paragraph"/>
    <w:basedOn w:val="1"/>
    <w:qFormat/>
    <w:uiPriority w:val="99"/>
    <w:pPr>
      <w:ind w:firstLine="420" w:firstLineChars="200"/>
    </w:pPr>
  </w:style>
  <w:style w:type="paragraph" w:customStyle="1" w:styleId="26">
    <w:name w:val="Normal_0"/>
    <w:qFormat/>
    <w:uiPriority w:val="99"/>
    <w:rPr>
      <w:rFonts w:ascii="Times New Roman" w:hAnsi="Times New Roman" w:eastAsia="宋体" w:cs="Times New Roman"/>
      <w:kern w:val="0"/>
      <w:sz w:val="24"/>
      <w:szCs w:val="24"/>
      <w:lang w:val="en-US" w:eastAsia="zh-CN" w:bidi="ar-SA"/>
    </w:rPr>
  </w:style>
  <w:style w:type="character" w:customStyle="1" w:styleId="27">
    <w:name w:val="bjh-p"/>
    <w:basedOn w:val="15"/>
    <w:qFormat/>
    <w:uiPriority w:val="99"/>
    <w:rPr>
      <w:rFonts w:cs="Times New Roman"/>
    </w:rPr>
  </w:style>
  <w:style w:type="character" w:customStyle="1" w:styleId="28">
    <w:name w:val="Balloon Text Char"/>
    <w:basedOn w:val="15"/>
    <w:link w:val="8"/>
    <w:semiHidden/>
    <w:qFormat/>
    <w:locked/>
    <w:uiPriority w:val="99"/>
    <w:rPr>
      <w:rFonts w:cs="Times New Roman"/>
      <w:sz w:val="18"/>
      <w:szCs w:val="18"/>
    </w:rPr>
  </w:style>
  <w:style w:type="character" w:customStyle="1" w:styleId="29">
    <w:name w:val="Salutation Char"/>
    <w:basedOn w:val="15"/>
    <w:link w:val="5"/>
    <w:qFormat/>
    <w:locked/>
    <w:uiPriority w:val="99"/>
    <w:rPr>
      <w:rFonts w:cs="Times New Roman"/>
    </w:rPr>
  </w:style>
  <w:style w:type="character" w:customStyle="1" w:styleId="30">
    <w:name w:val="Closing Char"/>
    <w:basedOn w:val="15"/>
    <w:link w:val="6"/>
    <w:qFormat/>
    <w:locked/>
    <w:uiPriority w:val="99"/>
    <w:rPr>
      <w:rFonts w:cs="Times New Roman"/>
    </w:rPr>
  </w:style>
  <w:style w:type="character" w:customStyle="1" w:styleId="31">
    <w:name w:val="fontstyle01"/>
    <w:qFormat/>
    <w:uiPriority w:val="99"/>
    <w:rPr>
      <w:rFonts w:ascii="宋体" w:hAnsi="宋体" w:eastAsia="宋体"/>
      <w:color w:val="FF0000"/>
      <w:sz w:val="32"/>
    </w:rPr>
  </w:style>
  <w:style w:type="character" w:customStyle="1" w:styleId="32">
    <w:name w:val="Comment Text Char"/>
    <w:basedOn w:val="15"/>
    <w:link w:val="4"/>
    <w:semiHidden/>
    <w:qFormat/>
    <w:locked/>
    <w:uiPriority w:val="99"/>
    <w:rPr>
      <w:rFonts w:cs="Times New Roman"/>
    </w:rPr>
  </w:style>
  <w:style w:type="character" w:customStyle="1" w:styleId="33">
    <w:name w:val="Comment Subject Char"/>
    <w:basedOn w:val="32"/>
    <w:link w:val="12"/>
    <w:semiHidden/>
    <w:qFormat/>
    <w:locked/>
    <w:uiPriority w:val="99"/>
    <w:rPr>
      <w:b/>
      <w:bCs/>
    </w:rPr>
  </w:style>
  <w:style w:type="character" w:customStyle="1" w:styleId="34">
    <w:name w:val="rich_media_meta rich_media_meta_text"/>
    <w:basedOn w:val="15"/>
    <w:qFormat/>
    <w:uiPriority w:val="99"/>
    <w:rPr>
      <w:rFonts w:cs="Times New Roman"/>
    </w:rPr>
  </w:style>
  <w:style w:type="character" w:customStyle="1" w:styleId="35">
    <w:name w:val="apple-converted-space"/>
    <w:basedOn w:val="15"/>
    <w:qFormat/>
    <w:uiPriority w:val="99"/>
    <w:rPr>
      <w:rFonts w:cs="Times New Roman"/>
    </w:rPr>
  </w:style>
  <w:style w:type="character" w:customStyle="1" w:styleId="36">
    <w:name w:val="rich_media_meta rich_media_meta_nickname"/>
    <w:basedOn w:val="15"/>
    <w:qFormat/>
    <w:uiPriority w:val="99"/>
    <w:rPr>
      <w:rFonts w:cs="Times New Roman"/>
    </w:rPr>
  </w:style>
  <w:style w:type="character" w:customStyle="1" w:styleId="37">
    <w:name w:val="Date Char"/>
    <w:basedOn w:val="15"/>
    <w:link w:val="7"/>
    <w:semiHidden/>
    <w:qFormat/>
    <w:locked/>
    <w:uiPriority w:val="99"/>
    <w:rPr>
      <w:rFonts w:cs="Times New Roman"/>
    </w:rPr>
  </w:style>
  <w:style w:type="character" w:customStyle="1" w:styleId="38">
    <w:name w:val="bjh-strong"/>
    <w:basedOn w:val="15"/>
    <w:qFormat/>
    <w:uiPriority w:val="99"/>
    <w:rPr>
      <w:rFonts w:cs="Times New Roman"/>
    </w:rPr>
  </w:style>
  <w:style w:type="paragraph" w:customStyle="1" w:styleId="39">
    <w:name w:val="p1"/>
    <w:basedOn w:val="1"/>
    <w:qFormat/>
    <w:uiPriority w:val="0"/>
    <w:pPr>
      <w:widowControl/>
      <w:jc w:val="left"/>
    </w:pPr>
    <w:rPr>
      <w:rFonts w:ascii=".PingFang SC" w:hAnsi=".PingFang SC" w:eastAsia=".PingFang SC"/>
      <w:color w:val="454545"/>
      <w:kern w:val="0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Pages>29</Pages>
  <Words>4115</Words>
  <Characters>23458</Characters>
  <Lines>0</Lines>
  <Paragraphs>0</Paragraphs>
  <TotalTime>3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2019-09-02T05:09:00Z</dcterms:created>
  <dc:creator>jj</dc:creator>
  <cp:lastModifiedBy>breadth</cp:lastModifiedBy>
  <dcterms:modified xsi:type="dcterms:W3CDTF">2019-10-11T03:43:46Z</dcterms:modified>
  <dc:title>立案监督申请书</dc:title>
  <cp:revision>86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